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3935" w:rsidRDefault="007D3935" w:rsidP="008664D3">
      <w:pPr>
        <w:rPr>
          <w:rFonts w:ascii="Arial" w:hAnsi="Arial" w:cs="Arial"/>
          <w:b/>
        </w:rPr>
      </w:pPr>
      <w:r w:rsidRPr="00680776">
        <w:rPr>
          <w:rFonts w:ascii="Arial" w:hAnsi="Arial" w:cs="Arial"/>
          <w:b/>
        </w:rPr>
        <w:t>44-</w:t>
      </w:r>
      <w:r>
        <w:rPr>
          <w:rFonts w:ascii="Arial" w:hAnsi="Arial" w:cs="Arial"/>
          <w:b/>
        </w:rPr>
        <w:t>542</w:t>
      </w:r>
      <w:r w:rsidRPr="00680776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Object Oriented Programming</w:t>
      </w:r>
    </w:p>
    <w:p w:rsidR="007D3935" w:rsidRPr="00680776" w:rsidRDefault="0082285D" w:rsidP="008664D3">
      <w:pPr>
        <w:rPr>
          <w:rFonts w:ascii="Arial" w:hAnsi="Arial" w:cs="Arial"/>
          <w:b/>
        </w:rPr>
      </w:pPr>
      <w:r w:rsidRPr="0082285D">
        <w:rPr>
          <w:rFonts w:ascii="Courier New" w:hAnsi="Courier New" w:cs="Courier New"/>
          <w:bCs/>
          <w:color w:val="000000"/>
          <w:sz w:val="32"/>
          <w:szCs w:val="20"/>
        </w:rPr>
        <w:t>e</w:t>
      </w:r>
      <w:r w:rsidR="009B5F1A" w:rsidRPr="0082285D">
        <w:rPr>
          <w:rFonts w:ascii="Courier New" w:hAnsi="Courier New" w:cs="Courier New"/>
          <w:bCs/>
          <w:color w:val="000000"/>
          <w:sz w:val="32"/>
          <w:szCs w:val="20"/>
        </w:rPr>
        <w:t>num</w:t>
      </w:r>
      <w:r w:rsidR="009B5F1A" w:rsidRPr="0082285D">
        <w:rPr>
          <w:rFonts w:ascii="Arial" w:hAnsi="Arial" w:cs="Arial"/>
          <w:b/>
          <w:sz w:val="32"/>
        </w:rPr>
        <w:t xml:space="preserve"> </w:t>
      </w:r>
      <w:r w:rsidR="009B5F1A" w:rsidRPr="0082285D">
        <w:rPr>
          <w:rFonts w:ascii="Arial" w:hAnsi="Arial" w:cs="Arial"/>
        </w:rPr>
        <w:t>Types</w:t>
      </w:r>
      <w:r w:rsidR="00400340">
        <w:rPr>
          <w:rFonts w:ascii="Arial" w:hAnsi="Arial" w:cs="Arial"/>
        </w:rPr>
        <w:t xml:space="preserve"> </w:t>
      </w:r>
      <w:r w:rsidR="00400340" w:rsidRPr="00400340">
        <w:rPr>
          <w:rFonts w:ascii="Arial" w:hAnsi="Arial" w:cs="Arial"/>
          <w:highlight w:val="yellow"/>
        </w:rPr>
        <w:t>Key</w:t>
      </w:r>
    </w:p>
    <w:p w:rsidR="00BC3F64" w:rsidRDefault="00BC3F64" w:rsidP="008664D3"/>
    <w:p w:rsidR="00400340" w:rsidRDefault="00400340" w:rsidP="008664D3">
      <w:pPr>
        <w:numPr>
          <w:ilvl w:val="0"/>
          <w:numId w:val="10"/>
        </w:numPr>
      </w:pPr>
      <w:r>
        <w:t>Assume we have created the following enum type variables:</w:t>
      </w:r>
    </w:p>
    <w:p w:rsidR="00BC3F64" w:rsidRDefault="00B41875" w:rsidP="008664D3">
      <w:pPr>
        <w:autoSpaceDE w:val="0"/>
        <w:autoSpaceDN w:val="0"/>
        <w:adjustRightInd w:val="0"/>
        <w:ind w:firstLine="360"/>
        <w:rPr>
          <w:rFonts w:ascii="Courier New" w:hAnsi="Courier New" w:cs="Courier New"/>
          <w:color w:val="000000"/>
          <w:szCs w:val="20"/>
        </w:rPr>
      </w:pPr>
      <w:r>
        <w:rPr>
          <w:rFonts w:ascii="Courier New" w:hAnsi="Courier New" w:cs="Courier New"/>
          <w:b/>
          <w:bCs/>
          <w:color w:val="000000"/>
          <w:szCs w:val="20"/>
        </w:rPr>
        <w:t>e</w:t>
      </w:r>
      <w:r w:rsidR="0040246F">
        <w:rPr>
          <w:rFonts w:ascii="Courier New" w:hAnsi="Courier New" w:cs="Courier New"/>
          <w:b/>
          <w:bCs/>
          <w:color w:val="000000"/>
          <w:szCs w:val="20"/>
        </w:rPr>
        <w:t>num studentEducation {UG, G, PHD};</w:t>
      </w:r>
    </w:p>
    <w:p w:rsidR="00310E76" w:rsidRDefault="00310E76" w:rsidP="008664D3">
      <w:pPr>
        <w:autoSpaceDE w:val="0"/>
        <w:autoSpaceDN w:val="0"/>
        <w:adjustRightInd w:val="0"/>
        <w:rPr>
          <w:color w:val="000000"/>
          <w:szCs w:val="20"/>
        </w:rPr>
      </w:pPr>
    </w:p>
    <w:p w:rsidR="00BC3F64" w:rsidRPr="00310E76" w:rsidRDefault="00BC3F64" w:rsidP="008664D3">
      <w:pPr>
        <w:autoSpaceDE w:val="0"/>
        <w:autoSpaceDN w:val="0"/>
        <w:adjustRightInd w:val="0"/>
        <w:ind w:firstLine="360"/>
        <w:rPr>
          <w:color w:val="000000"/>
          <w:szCs w:val="20"/>
        </w:rPr>
      </w:pPr>
      <w:r w:rsidRPr="00310E76">
        <w:rPr>
          <w:color w:val="000000"/>
          <w:szCs w:val="20"/>
        </w:rPr>
        <w:t>Evaluate ea</w:t>
      </w:r>
      <w:r w:rsidR="004C0DB6" w:rsidRPr="00310E76">
        <w:rPr>
          <w:color w:val="000000"/>
          <w:szCs w:val="20"/>
        </w:rPr>
        <w:t>ch of the following expressions:</w:t>
      </w:r>
    </w:p>
    <w:p w:rsidR="001D25C5" w:rsidRDefault="001D25C5" w:rsidP="008664D3">
      <w:pPr>
        <w:autoSpaceDE w:val="0"/>
        <w:autoSpaceDN w:val="0"/>
        <w:adjustRightInd w:val="0"/>
        <w:rPr>
          <w:color w:val="000000"/>
          <w:szCs w:val="20"/>
        </w:rPr>
      </w:pPr>
    </w:p>
    <w:p w:rsidR="001D25C5" w:rsidRDefault="001D25C5" w:rsidP="008664D3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color w:val="000000"/>
          <w:szCs w:val="20"/>
        </w:rPr>
      </w:pPr>
      <w:r w:rsidRPr="00D755B0">
        <w:rPr>
          <w:color w:val="000000"/>
          <w:szCs w:val="20"/>
        </w:rPr>
        <w:t>How do you access</w:t>
      </w:r>
      <w:r w:rsidR="00DE3E90">
        <w:rPr>
          <w:color w:val="000000"/>
          <w:szCs w:val="20"/>
        </w:rPr>
        <w:t xml:space="preserve"> and create </w:t>
      </w:r>
      <w:r w:rsidR="00441604">
        <w:rPr>
          <w:color w:val="000000"/>
          <w:szCs w:val="20"/>
        </w:rPr>
        <w:t>graduate</w:t>
      </w:r>
      <w:r w:rsidR="00DE3E90">
        <w:rPr>
          <w:color w:val="000000"/>
          <w:szCs w:val="20"/>
        </w:rPr>
        <w:t xml:space="preserve"> variable a</w:t>
      </w:r>
      <w:r w:rsidR="00780F53">
        <w:rPr>
          <w:color w:val="000000"/>
          <w:szCs w:val="20"/>
        </w:rPr>
        <w:t>nd assign G value from the enum</w:t>
      </w:r>
      <w:bookmarkStart w:id="0" w:name="_GoBack"/>
      <w:bookmarkEnd w:id="0"/>
      <w:r w:rsidR="00DE3E90">
        <w:rPr>
          <w:color w:val="000000"/>
          <w:szCs w:val="20"/>
        </w:rPr>
        <w:t>, writ</w:t>
      </w:r>
      <w:r w:rsidR="004C0DB6">
        <w:rPr>
          <w:color w:val="000000"/>
          <w:szCs w:val="20"/>
        </w:rPr>
        <w:t>e</w:t>
      </w:r>
      <w:r w:rsidRPr="00D755B0">
        <w:rPr>
          <w:color w:val="000000"/>
          <w:szCs w:val="20"/>
        </w:rPr>
        <w:t xml:space="preserve"> one line code</w:t>
      </w:r>
      <w:r w:rsidR="004C0DB6">
        <w:rPr>
          <w:color w:val="000000"/>
          <w:szCs w:val="20"/>
        </w:rPr>
        <w:t>.</w:t>
      </w:r>
    </w:p>
    <w:p w:rsidR="00DE3E90" w:rsidRPr="00DE3E90" w:rsidRDefault="00DE3E90" w:rsidP="008664D3">
      <w:pPr>
        <w:pStyle w:val="ListParagraph"/>
        <w:rPr>
          <w:color w:val="000000"/>
          <w:szCs w:val="20"/>
        </w:rPr>
      </w:pPr>
    </w:p>
    <w:p w:rsidR="00DE3E90" w:rsidRPr="00DE3E90" w:rsidRDefault="00DE3E90" w:rsidP="008664D3">
      <w:pPr>
        <w:pStyle w:val="ListParagraph"/>
        <w:autoSpaceDE w:val="0"/>
        <w:autoSpaceDN w:val="0"/>
        <w:adjustRightInd w:val="0"/>
        <w:ind w:left="1440"/>
        <w:rPr>
          <w:rFonts w:ascii="Courier New" w:hAnsi="Courier New" w:cs="Courier New"/>
          <w:b/>
          <w:bCs/>
          <w:color w:val="000000"/>
          <w:szCs w:val="20"/>
        </w:rPr>
      </w:pPr>
      <w:r w:rsidRPr="00DE3E90">
        <w:rPr>
          <w:rFonts w:ascii="Courier New" w:hAnsi="Courier New" w:cs="Courier New"/>
          <w:b/>
          <w:bCs/>
          <w:color w:val="000000"/>
          <w:szCs w:val="20"/>
          <w:highlight w:val="yellow"/>
        </w:rPr>
        <w:t xml:space="preserve">studentEducation </w:t>
      </w:r>
      <w:r w:rsidR="00441604">
        <w:rPr>
          <w:rFonts w:ascii="Courier New" w:hAnsi="Courier New" w:cs="Courier New"/>
          <w:b/>
          <w:bCs/>
          <w:color w:val="000000"/>
          <w:szCs w:val="20"/>
          <w:highlight w:val="yellow"/>
        </w:rPr>
        <w:t>graduate</w:t>
      </w:r>
      <w:r w:rsidRPr="00DE3E90">
        <w:rPr>
          <w:rFonts w:ascii="Courier New" w:hAnsi="Courier New" w:cs="Courier New"/>
          <w:b/>
          <w:bCs/>
          <w:color w:val="000000"/>
          <w:szCs w:val="20"/>
          <w:highlight w:val="yellow"/>
        </w:rPr>
        <w:t xml:space="preserve"> =  studentEducation.G;</w:t>
      </w:r>
    </w:p>
    <w:p w:rsidR="00A8685A" w:rsidRPr="008F372E" w:rsidRDefault="00A8685A" w:rsidP="008664D3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</w:rPr>
      </w:pPr>
    </w:p>
    <w:p w:rsidR="00BC3F64" w:rsidRPr="00D755B0" w:rsidRDefault="00382FBA" w:rsidP="008664D3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Cs w:val="20"/>
        </w:rPr>
      </w:pPr>
      <w:r>
        <w:rPr>
          <w:color w:val="000000"/>
          <w:szCs w:val="20"/>
        </w:rPr>
        <w:t>What is enum variable name</w:t>
      </w:r>
      <w:r w:rsidR="00A8685A" w:rsidRPr="00D755B0">
        <w:rPr>
          <w:color w:val="000000"/>
          <w:szCs w:val="20"/>
        </w:rPr>
        <w:t>?</w:t>
      </w:r>
    </w:p>
    <w:p w:rsidR="00A8685A" w:rsidRDefault="00A8685A" w:rsidP="008664D3">
      <w:pPr>
        <w:autoSpaceDE w:val="0"/>
        <w:autoSpaceDN w:val="0"/>
        <w:adjustRightInd w:val="0"/>
        <w:rPr>
          <w:color w:val="000000"/>
          <w:szCs w:val="20"/>
        </w:rPr>
      </w:pPr>
    </w:p>
    <w:p w:rsidR="00BC3F64" w:rsidRDefault="00DE3E90" w:rsidP="008664D3">
      <w:pPr>
        <w:autoSpaceDE w:val="0"/>
        <w:autoSpaceDN w:val="0"/>
        <w:adjustRightInd w:val="0"/>
        <w:ind w:left="720" w:firstLine="720"/>
        <w:rPr>
          <w:rFonts w:ascii="Courier New" w:hAnsi="Courier New" w:cs="Courier New"/>
          <w:b/>
          <w:bCs/>
          <w:color w:val="000000"/>
          <w:szCs w:val="20"/>
        </w:rPr>
      </w:pPr>
      <w:r w:rsidRPr="00DE3E90">
        <w:rPr>
          <w:rFonts w:ascii="Courier New" w:hAnsi="Courier New" w:cs="Courier New"/>
          <w:b/>
          <w:bCs/>
          <w:color w:val="000000"/>
          <w:szCs w:val="20"/>
          <w:highlight w:val="yellow"/>
        </w:rPr>
        <w:t>studentEducation</w:t>
      </w:r>
    </w:p>
    <w:p w:rsidR="00DE3E90" w:rsidRDefault="00DE3E90" w:rsidP="008664D3">
      <w:pPr>
        <w:autoSpaceDE w:val="0"/>
        <w:autoSpaceDN w:val="0"/>
        <w:adjustRightInd w:val="0"/>
        <w:ind w:left="720"/>
        <w:rPr>
          <w:color w:val="000000"/>
          <w:szCs w:val="20"/>
        </w:rPr>
      </w:pPr>
    </w:p>
    <w:p w:rsidR="00BC3F64" w:rsidRDefault="00A8685A" w:rsidP="008664D3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color w:val="000000"/>
          <w:szCs w:val="20"/>
        </w:rPr>
      </w:pPr>
      <w:r w:rsidRPr="00D755B0">
        <w:rPr>
          <w:color w:val="000000"/>
          <w:szCs w:val="20"/>
        </w:rPr>
        <w:t>What is the values of studentEducation.UG?</w:t>
      </w:r>
    </w:p>
    <w:p w:rsidR="00DD1518" w:rsidRDefault="00DD1518" w:rsidP="008664D3">
      <w:pPr>
        <w:pStyle w:val="ListParagraph"/>
        <w:autoSpaceDE w:val="0"/>
        <w:autoSpaceDN w:val="0"/>
        <w:adjustRightInd w:val="0"/>
        <w:ind w:left="1440"/>
        <w:rPr>
          <w:rFonts w:ascii="Courier New" w:hAnsi="Courier New" w:cs="Courier New"/>
          <w:b/>
          <w:bCs/>
          <w:color w:val="000000"/>
          <w:szCs w:val="20"/>
          <w:highlight w:val="yellow"/>
        </w:rPr>
      </w:pPr>
    </w:p>
    <w:p w:rsidR="00A8685A" w:rsidRDefault="00DE3E90" w:rsidP="008664D3">
      <w:pPr>
        <w:pStyle w:val="ListParagraph"/>
        <w:autoSpaceDE w:val="0"/>
        <w:autoSpaceDN w:val="0"/>
        <w:adjustRightInd w:val="0"/>
        <w:ind w:left="1440"/>
        <w:rPr>
          <w:color w:val="000000"/>
          <w:szCs w:val="20"/>
        </w:rPr>
      </w:pPr>
      <w:r>
        <w:rPr>
          <w:rFonts w:ascii="Courier New" w:hAnsi="Courier New" w:cs="Courier New"/>
          <w:b/>
          <w:bCs/>
          <w:color w:val="000000"/>
          <w:szCs w:val="20"/>
          <w:highlight w:val="yellow"/>
        </w:rPr>
        <w:t>UG</w:t>
      </w:r>
    </w:p>
    <w:p w:rsidR="00A8685A" w:rsidRDefault="00A8685A" w:rsidP="008664D3">
      <w:pPr>
        <w:autoSpaceDE w:val="0"/>
        <w:autoSpaceDN w:val="0"/>
        <w:adjustRightInd w:val="0"/>
        <w:rPr>
          <w:color w:val="000000"/>
          <w:szCs w:val="20"/>
        </w:rPr>
      </w:pPr>
    </w:p>
    <w:p w:rsidR="00A8685A" w:rsidRPr="00D755B0" w:rsidRDefault="00A8685A" w:rsidP="008664D3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color w:val="000000"/>
          <w:szCs w:val="20"/>
        </w:rPr>
      </w:pPr>
      <w:r w:rsidRPr="00D755B0">
        <w:rPr>
          <w:color w:val="000000"/>
          <w:szCs w:val="20"/>
        </w:rPr>
        <w:t>Create a class called Student and declare variable graduate that can holds the three values from the enum type create</w:t>
      </w:r>
      <w:r w:rsidR="00DD1518">
        <w:rPr>
          <w:color w:val="000000"/>
          <w:szCs w:val="20"/>
        </w:rPr>
        <w:t>d</w:t>
      </w:r>
      <w:r w:rsidRPr="00D755B0">
        <w:rPr>
          <w:color w:val="000000"/>
          <w:szCs w:val="20"/>
        </w:rPr>
        <w:t xml:space="preserve"> above</w:t>
      </w:r>
    </w:p>
    <w:p w:rsidR="00A8685A" w:rsidRDefault="00A8685A" w:rsidP="008664D3">
      <w:pPr>
        <w:autoSpaceDE w:val="0"/>
        <w:autoSpaceDN w:val="0"/>
        <w:adjustRightInd w:val="0"/>
        <w:rPr>
          <w:color w:val="000000"/>
          <w:szCs w:val="20"/>
        </w:rPr>
      </w:pPr>
    </w:p>
    <w:p w:rsidR="001D25C5" w:rsidRPr="00D755B0" w:rsidRDefault="003545FE" w:rsidP="008664D3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color w:val="000000"/>
          <w:szCs w:val="20"/>
        </w:rPr>
      </w:pPr>
      <w:r>
        <w:rPr>
          <w:color w:val="000000"/>
          <w:szCs w:val="20"/>
        </w:rPr>
        <w:t>Write a line of code to print the value of anyone of the enum variable that you created above</w:t>
      </w:r>
    </w:p>
    <w:p w:rsidR="00400340" w:rsidRPr="00400340" w:rsidRDefault="001D25C5" w:rsidP="008664D3">
      <w:pPr>
        <w:autoSpaceDE w:val="0"/>
        <w:autoSpaceDN w:val="0"/>
        <w:adjustRightInd w:val="0"/>
        <w:ind w:left="720" w:firstLine="720"/>
        <w:rPr>
          <w:rFonts w:ascii="Courier New" w:hAnsi="Courier New" w:cs="Courier New"/>
          <w:b/>
          <w:bCs/>
          <w:color w:val="000000"/>
          <w:szCs w:val="20"/>
        </w:rPr>
      </w:pPr>
      <w:r w:rsidRPr="003545FE">
        <w:rPr>
          <w:rFonts w:ascii="Courier New" w:hAnsi="Courier New" w:cs="Courier New"/>
          <w:b/>
          <w:bCs/>
          <w:color w:val="000000"/>
          <w:szCs w:val="20"/>
          <w:highlight w:val="yellow"/>
        </w:rPr>
        <w:t>System.out.println(studentEducation.UG);</w:t>
      </w:r>
    </w:p>
    <w:p w:rsidR="00400340" w:rsidRDefault="00400340" w:rsidP="008664D3">
      <w:pPr>
        <w:autoSpaceDE w:val="0"/>
        <w:autoSpaceDN w:val="0"/>
        <w:adjustRightInd w:val="0"/>
        <w:rPr>
          <w:color w:val="000000"/>
          <w:szCs w:val="20"/>
        </w:rPr>
      </w:pPr>
    </w:p>
    <w:p w:rsidR="00400340" w:rsidRDefault="00400340" w:rsidP="008664D3">
      <w:pPr>
        <w:numPr>
          <w:ilvl w:val="0"/>
          <w:numId w:val="10"/>
        </w:numPr>
      </w:pPr>
      <w:r>
        <w:t xml:space="preserve">Create Java Enum class named </w:t>
      </w:r>
      <w:r w:rsidRPr="00310E76">
        <w:rPr>
          <w:rFonts w:ascii="Courier New" w:hAnsi="Courier New" w:cs="Courier New"/>
          <w:b/>
          <w:bCs/>
          <w:color w:val="000000"/>
          <w:szCs w:val="20"/>
        </w:rPr>
        <w:t>Education</w:t>
      </w:r>
      <w:r>
        <w:rPr>
          <w:rFonts w:ascii="Courier New" w:hAnsi="Courier New" w:cs="Courier New"/>
          <w:b/>
          <w:bCs/>
          <w:color w:val="000000"/>
          <w:szCs w:val="20"/>
        </w:rPr>
        <w:t xml:space="preserve"> </w:t>
      </w:r>
      <w:r w:rsidRPr="00310E76">
        <w:rPr>
          <w:color w:val="000000"/>
          <w:szCs w:val="20"/>
        </w:rPr>
        <w:t>that holds four values</w:t>
      </w:r>
      <w:r>
        <w:rPr>
          <w:color w:val="000000"/>
          <w:szCs w:val="20"/>
        </w:rPr>
        <w:t xml:space="preserve"> </w:t>
      </w:r>
      <w:r w:rsidRPr="008664D3">
        <w:rPr>
          <w:b/>
          <w:color w:val="000000"/>
          <w:szCs w:val="20"/>
        </w:rPr>
        <w:t>UG,G,PHD,SPECIAL</w:t>
      </w:r>
    </w:p>
    <w:p w:rsidR="00400340" w:rsidRDefault="00400340" w:rsidP="008664D3">
      <w:pPr>
        <w:autoSpaceDE w:val="0"/>
        <w:autoSpaceDN w:val="0"/>
        <w:adjustRightInd w:val="0"/>
        <w:rPr>
          <w:color w:val="000000"/>
          <w:szCs w:val="20"/>
        </w:rPr>
      </w:pPr>
    </w:p>
    <w:p w:rsidR="00A8685A" w:rsidRPr="006A4F45" w:rsidRDefault="006A4F45" w:rsidP="008664D3">
      <w:pPr>
        <w:autoSpaceDE w:val="0"/>
        <w:autoSpaceDN w:val="0"/>
        <w:adjustRightInd w:val="0"/>
        <w:rPr>
          <w:color w:val="000000"/>
          <w:szCs w:val="20"/>
        </w:rPr>
      </w:pPr>
      <w:r w:rsidRPr="006A4F45">
        <w:rPr>
          <w:color w:val="000000"/>
          <w:szCs w:val="20"/>
        </w:rPr>
        <w:t>Create a Student c</w:t>
      </w:r>
      <w:r w:rsidR="009229C8">
        <w:rPr>
          <w:color w:val="000000"/>
          <w:szCs w:val="20"/>
        </w:rPr>
        <w:t xml:space="preserve">lass with two attributes </w:t>
      </w:r>
      <w:r w:rsidR="009229C8" w:rsidRPr="008664D3">
        <w:rPr>
          <w:b/>
          <w:color w:val="000000"/>
          <w:szCs w:val="20"/>
        </w:rPr>
        <w:t>name</w:t>
      </w:r>
      <w:r w:rsidR="009229C8">
        <w:rPr>
          <w:color w:val="000000"/>
          <w:szCs w:val="20"/>
        </w:rPr>
        <w:t xml:space="preserve"> and</w:t>
      </w:r>
      <w:r>
        <w:rPr>
          <w:color w:val="000000"/>
          <w:szCs w:val="20"/>
        </w:rPr>
        <w:t xml:space="preserve"> </w:t>
      </w:r>
      <w:r w:rsidRPr="008664D3">
        <w:rPr>
          <w:b/>
          <w:color w:val="000000"/>
          <w:szCs w:val="20"/>
        </w:rPr>
        <w:t>age</w:t>
      </w:r>
      <w:r w:rsidRPr="006A4F45">
        <w:rPr>
          <w:color w:val="000000"/>
          <w:szCs w:val="20"/>
        </w:rPr>
        <w:t>,</w:t>
      </w:r>
      <w:r>
        <w:rPr>
          <w:color w:val="000000"/>
          <w:szCs w:val="20"/>
        </w:rPr>
        <w:t xml:space="preserve"> follow the below directions</w:t>
      </w:r>
    </w:p>
    <w:p w:rsidR="006A4F45" w:rsidRDefault="006A4F45" w:rsidP="008664D3">
      <w:pPr>
        <w:pStyle w:val="ListParagraph"/>
        <w:autoSpaceDE w:val="0"/>
        <w:autoSpaceDN w:val="0"/>
        <w:adjustRightInd w:val="0"/>
        <w:rPr>
          <w:color w:val="000000"/>
          <w:szCs w:val="20"/>
        </w:rPr>
      </w:pPr>
      <w:r w:rsidRPr="008664D3">
        <w:rPr>
          <w:b/>
          <w:color w:val="000000"/>
          <w:szCs w:val="20"/>
        </w:rPr>
        <w:t>name</w:t>
      </w:r>
      <w:r>
        <w:rPr>
          <w:color w:val="000000"/>
          <w:szCs w:val="20"/>
        </w:rPr>
        <w:t xml:space="preserve"> is a </w:t>
      </w:r>
      <w:r w:rsidRPr="00AD124B">
        <w:rPr>
          <w:rFonts w:ascii="Courier New" w:hAnsi="Courier New" w:cs="Courier New"/>
          <w:b/>
          <w:bCs/>
          <w:color w:val="000000"/>
          <w:szCs w:val="20"/>
        </w:rPr>
        <w:t>String</w:t>
      </w:r>
      <w:r>
        <w:rPr>
          <w:color w:val="000000"/>
          <w:szCs w:val="20"/>
        </w:rPr>
        <w:t xml:space="preserve"> variable </w:t>
      </w:r>
    </w:p>
    <w:p w:rsidR="006A4F45" w:rsidRDefault="006A4F45" w:rsidP="008664D3">
      <w:pPr>
        <w:pStyle w:val="ListParagraph"/>
        <w:autoSpaceDE w:val="0"/>
        <w:autoSpaceDN w:val="0"/>
        <w:adjustRightInd w:val="0"/>
        <w:rPr>
          <w:color w:val="000000"/>
          <w:szCs w:val="20"/>
        </w:rPr>
      </w:pPr>
      <w:r w:rsidRPr="008664D3">
        <w:rPr>
          <w:b/>
          <w:color w:val="000000"/>
          <w:szCs w:val="20"/>
        </w:rPr>
        <w:t>age</w:t>
      </w:r>
      <w:r>
        <w:rPr>
          <w:color w:val="000000"/>
          <w:szCs w:val="20"/>
        </w:rPr>
        <w:t xml:space="preserve"> is an int type</w:t>
      </w:r>
    </w:p>
    <w:p w:rsidR="006A4F45" w:rsidRPr="006A4F45" w:rsidRDefault="006A4F45" w:rsidP="008664D3">
      <w:pPr>
        <w:pStyle w:val="ListParagraph"/>
        <w:autoSpaceDE w:val="0"/>
        <w:autoSpaceDN w:val="0"/>
        <w:adjustRightInd w:val="0"/>
        <w:rPr>
          <w:color w:val="000000"/>
          <w:szCs w:val="20"/>
        </w:rPr>
      </w:pPr>
    </w:p>
    <w:p w:rsidR="006A4F45" w:rsidRDefault="006A4F45" w:rsidP="008664D3">
      <w:pPr>
        <w:autoSpaceDE w:val="0"/>
        <w:autoSpaceDN w:val="0"/>
        <w:adjustRightInd w:val="0"/>
        <w:rPr>
          <w:color w:val="000000"/>
          <w:szCs w:val="20"/>
        </w:rPr>
      </w:pPr>
      <w:r>
        <w:rPr>
          <w:color w:val="000000"/>
          <w:szCs w:val="20"/>
        </w:rPr>
        <w:t>Complete the constructor for the Student class that takes three attributes and for object creation</w:t>
      </w:r>
    </w:p>
    <w:p w:rsidR="006A4F45" w:rsidRDefault="006A4F45" w:rsidP="008664D3">
      <w:pPr>
        <w:autoSpaceDE w:val="0"/>
        <w:autoSpaceDN w:val="0"/>
        <w:adjustRightInd w:val="0"/>
        <w:rPr>
          <w:color w:val="000000"/>
          <w:szCs w:val="20"/>
        </w:rPr>
      </w:pPr>
      <w:r>
        <w:rPr>
          <w:color w:val="000000"/>
          <w:szCs w:val="20"/>
        </w:rPr>
        <w:t>Write a method</w:t>
      </w:r>
      <w:r w:rsidR="004877E3">
        <w:rPr>
          <w:color w:val="000000"/>
          <w:szCs w:val="20"/>
        </w:rPr>
        <w:t xml:space="preserve"> </w:t>
      </w:r>
      <w:r w:rsidR="004877E3" w:rsidRPr="004877E3">
        <w:rPr>
          <w:rFonts w:ascii="Courier New" w:hAnsi="Courier New" w:cs="Courier New"/>
          <w:b/>
          <w:bCs/>
          <w:color w:val="000000"/>
          <w:szCs w:val="20"/>
        </w:rPr>
        <w:t>typeOfStudent</w:t>
      </w:r>
      <w:r>
        <w:rPr>
          <w:color w:val="000000"/>
          <w:szCs w:val="20"/>
        </w:rPr>
        <w:t xml:space="preserve"> that takes an argument of type </w:t>
      </w:r>
      <w:r w:rsidR="007511B3">
        <w:rPr>
          <w:rFonts w:ascii="Courier New" w:hAnsi="Courier New" w:cs="Courier New"/>
          <w:b/>
          <w:bCs/>
          <w:color w:val="000000"/>
          <w:szCs w:val="20"/>
        </w:rPr>
        <w:t>Education</w:t>
      </w:r>
      <w:r w:rsidR="00DB46F8">
        <w:rPr>
          <w:color w:val="000000"/>
          <w:szCs w:val="20"/>
        </w:rPr>
        <w:t xml:space="preserve"> named type </w:t>
      </w:r>
      <w:r w:rsidR="00662517">
        <w:rPr>
          <w:color w:val="000000"/>
          <w:szCs w:val="20"/>
        </w:rPr>
        <w:t xml:space="preserve">and </w:t>
      </w:r>
      <w:r w:rsidR="0020548D">
        <w:rPr>
          <w:color w:val="000000"/>
          <w:szCs w:val="20"/>
        </w:rPr>
        <w:t>prints</w:t>
      </w:r>
      <w:r w:rsidR="008664D3">
        <w:rPr>
          <w:color w:val="000000"/>
          <w:szCs w:val="20"/>
        </w:rPr>
        <w:t xml:space="preserve"> the</w:t>
      </w:r>
      <w:r w:rsidR="004877E3">
        <w:rPr>
          <w:color w:val="000000"/>
          <w:szCs w:val="20"/>
        </w:rPr>
        <w:t xml:space="preserve"> result</w:t>
      </w:r>
      <w:r>
        <w:rPr>
          <w:color w:val="000000"/>
          <w:szCs w:val="20"/>
        </w:rPr>
        <w:t xml:space="preserve"> based on the student education </w:t>
      </w:r>
      <w:r w:rsidR="00EE2507">
        <w:rPr>
          <w:color w:val="000000"/>
          <w:szCs w:val="20"/>
        </w:rPr>
        <w:t>type. Printed result should be as follows</w:t>
      </w:r>
      <w:r w:rsidR="008664D3">
        <w:rPr>
          <w:color w:val="000000"/>
          <w:szCs w:val="20"/>
        </w:rPr>
        <w:t>:</w:t>
      </w:r>
    </w:p>
    <w:p w:rsidR="008664D3" w:rsidRDefault="008664D3" w:rsidP="008664D3">
      <w:pPr>
        <w:autoSpaceDE w:val="0"/>
        <w:autoSpaceDN w:val="0"/>
        <w:adjustRightInd w:val="0"/>
        <w:rPr>
          <w:color w:val="000000"/>
          <w:szCs w:val="20"/>
        </w:rPr>
      </w:pPr>
    </w:p>
    <w:p w:rsidR="008664D3" w:rsidRDefault="006A4F45" w:rsidP="008664D3">
      <w:pPr>
        <w:autoSpaceDE w:val="0"/>
        <w:autoSpaceDN w:val="0"/>
        <w:adjustRightInd w:val="0"/>
        <w:rPr>
          <w:color w:val="000000"/>
          <w:szCs w:val="20"/>
        </w:rPr>
      </w:pPr>
      <w:r>
        <w:rPr>
          <w:color w:val="000000"/>
          <w:szCs w:val="20"/>
        </w:rPr>
        <w:t>If student is undergraduate</w:t>
      </w:r>
      <w:r w:rsidR="008664D3">
        <w:rPr>
          <w:color w:val="000000"/>
          <w:szCs w:val="20"/>
        </w:rPr>
        <w:t>, then</w:t>
      </w:r>
      <w:r>
        <w:rPr>
          <w:color w:val="000000"/>
          <w:szCs w:val="20"/>
        </w:rPr>
        <w:t xml:space="preserve"> method </w:t>
      </w:r>
      <w:r w:rsidR="00672E27">
        <w:rPr>
          <w:color w:val="000000"/>
          <w:szCs w:val="20"/>
        </w:rPr>
        <w:t>should</w:t>
      </w:r>
      <w:r>
        <w:rPr>
          <w:color w:val="000000"/>
          <w:szCs w:val="20"/>
        </w:rPr>
        <w:t xml:space="preserve"> return</w:t>
      </w:r>
      <w:r w:rsidR="008664D3">
        <w:rPr>
          <w:color w:val="000000"/>
          <w:szCs w:val="20"/>
        </w:rPr>
        <w:t xml:space="preserve"> “Student is Undergraduate and m</w:t>
      </w:r>
      <w:r>
        <w:rPr>
          <w:color w:val="000000"/>
          <w:szCs w:val="20"/>
        </w:rPr>
        <w:t>ust complete PHD in order to eligible for the position”</w:t>
      </w:r>
    </w:p>
    <w:p w:rsidR="006A4F45" w:rsidRDefault="006A4F45" w:rsidP="008664D3">
      <w:pPr>
        <w:autoSpaceDE w:val="0"/>
        <w:autoSpaceDN w:val="0"/>
        <w:adjustRightInd w:val="0"/>
        <w:rPr>
          <w:color w:val="000000"/>
          <w:szCs w:val="20"/>
        </w:rPr>
      </w:pPr>
      <w:r>
        <w:rPr>
          <w:color w:val="000000"/>
          <w:szCs w:val="20"/>
        </w:rPr>
        <w:t>If student is graduate</w:t>
      </w:r>
      <w:r w:rsidR="008664D3">
        <w:rPr>
          <w:color w:val="000000"/>
          <w:szCs w:val="20"/>
        </w:rPr>
        <w:t>, then</w:t>
      </w:r>
      <w:r>
        <w:rPr>
          <w:color w:val="000000"/>
          <w:szCs w:val="20"/>
        </w:rPr>
        <w:t xml:space="preserve"> method </w:t>
      </w:r>
      <w:r w:rsidR="00672E27">
        <w:rPr>
          <w:color w:val="000000"/>
          <w:szCs w:val="20"/>
        </w:rPr>
        <w:t>should</w:t>
      </w:r>
      <w:r>
        <w:rPr>
          <w:color w:val="000000"/>
          <w:szCs w:val="20"/>
        </w:rPr>
        <w:t xml:space="preserve"> r</w:t>
      </w:r>
      <w:r w:rsidR="008664D3">
        <w:rPr>
          <w:color w:val="000000"/>
          <w:szCs w:val="20"/>
        </w:rPr>
        <w:t>eturn “Student is graduate and m</w:t>
      </w:r>
      <w:r>
        <w:rPr>
          <w:color w:val="000000"/>
          <w:szCs w:val="20"/>
        </w:rPr>
        <w:t>ust complete PHD in order to eligible for the position”</w:t>
      </w:r>
    </w:p>
    <w:p w:rsidR="006A4F45" w:rsidRDefault="006A4F45" w:rsidP="008664D3">
      <w:pPr>
        <w:autoSpaceDE w:val="0"/>
        <w:autoSpaceDN w:val="0"/>
        <w:adjustRightInd w:val="0"/>
        <w:rPr>
          <w:color w:val="000000"/>
          <w:szCs w:val="20"/>
        </w:rPr>
      </w:pPr>
    </w:p>
    <w:p w:rsidR="00672E27" w:rsidRDefault="00672E27" w:rsidP="008664D3">
      <w:pPr>
        <w:autoSpaceDE w:val="0"/>
        <w:autoSpaceDN w:val="0"/>
        <w:adjustRightInd w:val="0"/>
        <w:rPr>
          <w:color w:val="000000"/>
          <w:szCs w:val="20"/>
        </w:rPr>
      </w:pPr>
      <w:r>
        <w:rPr>
          <w:color w:val="000000"/>
          <w:szCs w:val="20"/>
        </w:rPr>
        <w:t>If student is doctorate</w:t>
      </w:r>
      <w:r w:rsidR="008664D3">
        <w:rPr>
          <w:color w:val="000000"/>
          <w:szCs w:val="20"/>
        </w:rPr>
        <w:t>, then</w:t>
      </w:r>
      <w:r>
        <w:rPr>
          <w:color w:val="000000"/>
          <w:szCs w:val="20"/>
        </w:rPr>
        <w:t xml:space="preserve"> method should return “Student is doctorate and eligible for position”</w:t>
      </w:r>
    </w:p>
    <w:p w:rsidR="00D27EBE" w:rsidRDefault="00D27EBE" w:rsidP="008664D3">
      <w:pPr>
        <w:autoSpaceDE w:val="0"/>
        <w:autoSpaceDN w:val="0"/>
        <w:adjustRightInd w:val="0"/>
        <w:rPr>
          <w:color w:val="000000"/>
          <w:szCs w:val="20"/>
        </w:rPr>
      </w:pPr>
      <w:r>
        <w:rPr>
          <w:color w:val="000000"/>
          <w:szCs w:val="20"/>
        </w:rPr>
        <w:lastRenderedPageBreak/>
        <w:t>Create three Student objects</w:t>
      </w:r>
      <w:r w:rsidR="007511B3">
        <w:rPr>
          <w:color w:val="000000"/>
          <w:szCs w:val="20"/>
        </w:rPr>
        <w:t xml:space="preserve"> s1, s2 and s3 for undergraduate, graduate and doctorate respectively</w:t>
      </w:r>
      <w:r>
        <w:rPr>
          <w:color w:val="000000"/>
          <w:szCs w:val="20"/>
        </w:rPr>
        <w:t xml:space="preserve"> one for each student type and invoke the method that you created </w:t>
      </w:r>
      <w:r w:rsidR="00AA3243">
        <w:rPr>
          <w:color w:val="000000"/>
          <w:szCs w:val="20"/>
        </w:rPr>
        <w:t xml:space="preserve">above. </w:t>
      </w:r>
      <w:r w:rsidR="007511B3">
        <w:rPr>
          <w:color w:val="000000"/>
          <w:szCs w:val="20"/>
        </w:rPr>
        <w:t xml:space="preserve">For method invoking use the </w:t>
      </w:r>
      <w:r w:rsidR="007511B3" w:rsidRPr="007511B3">
        <w:rPr>
          <w:rFonts w:ascii="Courier New" w:hAnsi="Courier New" w:cs="Courier New"/>
          <w:b/>
          <w:bCs/>
          <w:color w:val="000000"/>
          <w:szCs w:val="20"/>
        </w:rPr>
        <w:t>Education</w:t>
      </w:r>
      <w:r w:rsidR="007511B3">
        <w:rPr>
          <w:color w:val="000000"/>
          <w:szCs w:val="20"/>
        </w:rPr>
        <w:t xml:space="preserve"> enum cl</w:t>
      </w:r>
      <w:r w:rsidR="008664D3">
        <w:rPr>
          <w:color w:val="000000"/>
          <w:szCs w:val="20"/>
        </w:rPr>
        <w:t>ass values to pass the parameter</w:t>
      </w:r>
      <w:r w:rsidR="007511B3">
        <w:rPr>
          <w:color w:val="000000"/>
          <w:szCs w:val="20"/>
        </w:rPr>
        <w:t>s.</w:t>
      </w:r>
    </w:p>
    <w:p w:rsidR="00A8685A" w:rsidRDefault="00553032" w:rsidP="008664D3">
      <w:pPr>
        <w:autoSpaceDE w:val="0"/>
        <w:autoSpaceDN w:val="0"/>
        <w:adjustRightInd w:val="0"/>
        <w:rPr>
          <w:color w:val="000000"/>
          <w:szCs w:val="20"/>
        </w:rPr>
      </w:pPr>
      <w:r w:rsidRPr="00553032">
        <w:rPr>
          <w:color w:val="000000"/>
          <w:szCs w:val="20"/>
          <w:highlight w:val="yellow"/>
        </w:rPr>
        <w:t>Solution</w:t>
      </w:r>
      <w:r w:rsidR="00DD1518">
        <w:rPr>
          <w:color w:val="000000"/>
          <w:szCs w:val="20"/>
        </w:rPr>
        <w:t>:</w:t>
      </w:r>
      <w:r w:rsidR="008512CF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21C6096" wp14:editId="45B245F0">
                <wp:simplePos x="0" y="0"/>
                <wp:positionH relativeFrom="column">
                  <wp:align>center</wp:align>
                </wp:positionH>
                <wp:positionV relativeFrom="paragraph">
                  <wp:posOffset>844550</wp:posOffset>
                </wp:positionV>
                <wp:extent cx="5694680" cy="7292975"/>
                <wp:effectExtent l="9525" t="6350" r="10795" b="635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94680" cy="7292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3032" w:rsidRPr="00553032" w:rsidRDefault="00553032" w:rsidP="00553032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Cs w:val="20"/>
                              </w:rPr>
                            </w:pPr>
                            <w:r w:rsidRPr="0055303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Cs w:val="20"/>
                              </w:rPr>
                              <w:t>public enum Education {</w:t>
                            </w:r>
                          </w:p>
                          <w:p w:rsidR="00553032" w:rsidRPr="00553032" w:rsidRDefault="00553032" w:rsidP="00553032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Cs w:val="20"/>
                              </w:rPr>
                            </w:pPr>
                            <w:r w:rsidRPr="0055303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Cs w:val="20"/>
                              </w:rPr>
                              <w:t xml:space="preserve">    UG,G,PHD,SPECIAL</w:t>
                            </w:r>
                          </w:p>
                          <w:p w:rsidR="00553032" w:rsidRPr="00553032" w:rsidRDefault="00553032" w:rsidP="00553032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Cs w:val="20"/>
                              </w:rPr>
                            </w:pPr>
                            <w:r w:rsidRPr="0055303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Cs w:val="20"/>
                              </w:rPr>
                              <w:t xml:space="preserve">    </w:t>
                            </w:r>
                          </w:p>
                          <w:p w:rsidR="00553032" w:rsidRPr="00553032" w:rsidRDefault="00553032" w:rsidP="00553032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Cs w:val="20"/>
                              </w:rPr>
                            </w:pPr>
                            <w:r w:rsidRPr="0055303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Cs w:val="20"/>
                              </w:rPr>
                              <w:t>}</w:t>
                            </w:r>
                          </w:p>
                          <w:p w:rsidR="00553032" w:rsidRPr="00553032" w:rsidRDefault="00553032" w:rsidP="00553032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Cs w:val="20"/>
                              </w:rPr>
                            </w:pPr>
                            <w:r w:rsidRPr="0055303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Cs w:val="20"/>
                              </w:rPr>
                              <w:t>//Student Class</w:t>
                            </w:r>
                          </w:p>
                          <w:p w:rsidR="00553032" w:rsidRPr="00553032" w:rsidRDefault="00553032" w:rsidP="00553032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Cs w:val="20"/>
                              </w:rPr>
                            </w:pPr>
                            <w:r w:rsidRPr="0055303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Cs w:val="20"/>
                              </w:rPr>
                              <w:t>public class Student {</w:t>
                            </w:r>
                          </w:p>
                          <w:p w:rsidR="00553032" w:rsidRPr="00553032" w:rsidRDefault="00553032" w:rsidP="00553032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Cs w:val="20"/>
                              </w:rPr>
                            </w:pPr>
                          </w:p>
                          <w:p w:rsidR="00553032" w:rsidRPr="00553032" w:rsidRDefault="00553032" w:rsidP="00553032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Cs w:val="20"/>
                              </w:rPr>
                            </w:pPr>
                            <w:r w:rsidRPr="0055303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Cs w:val="20"/>
                              </w:rPr>
                              <w:t xml:space="preserve">    private String name;</w:t>
                            </w:r>
                          </w:p>
                          <w:p w:rsidR="00553032" w:rsidRPr="00553032" w:rsidRDefault="00553032" w:rsidP="00553032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Cs w:val="20"/>
                              </w:rPr>
                            </w:pPr>
                            <w:r w:rsidRPr="0055303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Cs w:val="20"/>
                              </w:rPr>
                              <w:t xml:space="preserve">    private int age;</w:t>
                            </w:r>
                          </w:p>
                          <w:p w:rsidR="00553032" w:rsidRPr="00553032" w:rsidRDefault="00553032" w:rsidP="00553032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Cs w:val="20"/>
                              </w:rPr>
                            </w:pPr>
                          </w:p>
                          <w:p w:rsidR="00553032" w:rsidRPr="00553032" w:rsidRDefault="00553032" w:rsidP="00553032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Cs w:val="20"/>
                              </w:rPr>
                            </w:pPr>
                            <w:r w:rsidRPr="0055303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Cs w:val="20"/>
                              </w:rPr>
                              <w:t xml:space="preserve">    public Student(String name, int age) {</w:t>
                            </w:r>
                          </w:p>
                          <w:p w:rsidR="00553032" w:rsidRPr="00553032" w:rsidRDefault="00553032" w:rsidP="00553032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Cs w:val="20"/>
                              </w:rPr>
                            </w:pPr>
                            <w:r w:rsidRPr="0055303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Cs w:val="20"/>
                              </w:rPr>
                              <w:t xml:space="preserve">        this.name = name;</w:t>
                            </w:r>
                          </w:p>
                          <w:p w:rsidR="00553032" w:rsidRPr="00553032" w:rsidRDefault="00553032" w:rsidP="00553032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Cs w:val="20"/>
                              </w:rPr>
                            </w:pPr>
                            <w:r w:rsidRPr="0055303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Cs w:val="20"/>
                              </w:rPr>
                              <w:t xml:space="preserve">        this.age = age;</w:t>
                            </w:r>
                          </w:p>
                          <w:p w:rsidR="00553032" w:rsidRPr="00553032" w:rsidRDefault="00553032" w:rsidP="00553032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Cs w:val="20"/>
                              </w:rPr>
                            </w:pPr>
                          </w:p>
                          <w:p w:rsidR="00553032" w:rsidRPr="00553032" w:rsidRDefault="00553032" w:rsidP="00553032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Cs w:val="20"/>
                              </w:rPr>
                            </w:pPr>
                            <w:r w:rsidRPr="0055303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Cs w:val="20"/>
                              </w:rPr>
                              <w:t xml:space="preserve">    }</w:t>
                            </w:r>
                          </w:p>
                          <w:p w:rsidR="00553032" w:rsidRPr="00553032" w:rsidRDefault="00553032" w:rsidP="00553032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Cs w:val="20"/>
                              </w:rPr>
                            </w:pPr>
                          </w:p>
                          <w:p w:rsidR="00553032" w:rsidRPr="00553032" w:rsidRDefault="00553032" w:rsidP="00553032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Cs w:val="20"/>
                              </w:rPr>
                            </w:pPr>
                            <w:r w:rsidRPr="0055303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Cs w:val="20"/>
                              </w:rPr>
                              <w:t xml:space="preserve">    public void typeOfStudent(Education type) {</w:t>
                            </w:r>
                          </w:p>
                          <w:p w:rsidR="00553032" w:rsidRPr="00553032" w:rsidRDefault="00553032" w:rsidP="00553032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Cs w:val="20"/>
                              </w:rPr>
                            </w:pPr>
                          </w:p>
                          <w:p w:rsidR="00553032" w:rsidRPr="00553032" w:rsidRDefault="00553032" w:rsidP="00553032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Cs w:val="20"/>
                              </w:rPr>
                            </w:pPr>
                            <w:r w:rsidRPr="0055303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Cs w:val="20"/>
                              </w:rPr>
                              <w:t xml:space="preserve">        if (type.equals(Education.UG)) {</w:t>
                            </w:r>
                          </w:p>
                          <w:p w:rsidR="00553032" w:rsidRPr="00553032" w:rsidRDefault="00553032" w:rsidP="00553032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Cs w:val="20"/>
                              </w:rPr>
                            </w:pPr>
                            <w:r w:rsidRPr="0055303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Cs w:val="20"/>
                              </w:rPr>
                              <w:t xml:space="preserve">            System.out.println("Student is Undergraduate");</w:t>
                            </w:r>
                          </w:p>
                          <w:p w:rsidR="00553032" w:rsidRPr="00553032" w:rsidRDefault="00553032" w:rsidP="00553032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Cs w:val="20"/>
                              </w:rPr>
                            </w:pPr>
                            <w:r w:rsidRPr="0055303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Cs w:val="20"/>
                              </w:rPr>
                              <w:t xml:space="preserve">        } else if (type.equals(Education.G)) {</w:t>
                            </w:r>
                          </w:p>
                          <w:p w:rsidR="00553032" w:rsidRPr="00553032" w:rsidRDefault="00553032" w:rsidP="00553032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Cs w:val="20"/>
                              </w:rPr>
                            </w:pPr>
                            <w:r w:rsidRPr="0055303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Cs w:val="20"/>
                              </w:rPr>
                              <w:t xml:space="preserve">            System.out.println("Student is Graduate");</w:t>
                            </w:r>
                          </w:p>
                          <w:p w:rsidR="00553032" w:rsidRPr="00553032" w:rsidRDefault="00553032" w:rsidP="00553032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Cs w:val="20"/>
                              </w:rPr>
                            </w:pPr>
                            <w:r w:rsidRPr="0055303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Cs w:val="20"/>
                              </w:rPr>
                              <w:t xml:space="preserve">        } else if (type.equals(Education.PHD)) {</w:t>
                            </w:r>
                          </w:p>
                          <w:p w:rsidR="00553032" w:rsidRPr="00553032" w:rsidRDefault="00553032" w:rsidP="00553032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Cs w:val="20"/>
                              </w:rPr>
                            </w:pPr>
                            <w:r w:rsidRPr="0055303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Cs w:val="20"/>
                              </w:rPr>
                              <w:t xml:space="preserve">            System.out.println("Student is doctorate");</w:t>
                            </w:r>
                          </w:p>
                          <w:p w:rsidR="00553032" w:rsidRPr="00553032" w:rsidRDefault="00553032" w:rsidP="00553032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Cs w:val="20"/>
                              </w:rPr>
                            </w:pPr>
                            <w:r w:rsidRPr="0055303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Cs w:val="20"/>
                              </w:rPr>
                              <w:t xml:space="preserve">        }</w:t>
                            </w:r>
                          </w:p>
                          <w:p w:rsidR="00553032" w:rsidRPr="00553032" w:rsidRDefault="00553032" w:rsidP="00553032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Cs w:val="20"/>
                              </w:rPr>
                            </w:pPr>
                          </w:p>
                          <w:p w:rsidR="00553032" w:rsidRPr="00553032" w:rsidRDefault="00553032" w:rsidP="00553032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Cs w:val="20"/>
                              </w:rPr>
                            </w:pPr>
                            <w:r w:rsidRPr="0055303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Cs w:val="20"/>
                              </w:rPr>
                              <w:t xml:space="preserve">    }</w:t>
                            </w:r>
                          </w:p>
                          <w:p w:rsidR="00553032" w:rsidRPr="00553032" w:rsidRDefault="00553032" w:rsidP="00553032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Cs w:val="20"/>
                              </w:rPr>
                            </w:pPr>
                          </w:p>
                          <w:p w:rsidR="00553032" w:rsidRPr="00553032" w:rsidRDefault="00553032" w:rsidP="00553032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Cs w:val="20"/>
                              </w:rPr>
                            </w:pPr>
                            <w:r w:rsidRPr="0055303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Cs w:val="20"/>
                              </w:rPr>
                              <w:t>}</w:t>
                            </w:r>
                          </w:p>
                          <w:p w:rsidR="00553032" w:rsidRPr="00553032" w:rsidRDefault="00553032" w:rsidP="00553032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Cs w:val="20"/>
                              </w:rPr>
                            </w:pPr>
                          </w:p>
                          <w:p w:rsidR="00553032" w:rsidRPr="00553032" w:rsidRDefault="00553032" w:rsidP="00553032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Cs w:val="20"/>
                              </w:rPr>
                            </w:pPr>
                            <w:r w:rsidRPr="0055303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Cs w:val="20"/>
                              </w:rPr>
                              <w:t xml:space="preserve">    public static void main(String[] args) {</w:t>
                            </w:r>
                          </w:p>
                          <w:p w:rsidR="00553032" w:rsidRPr="00553032" w:rsidRDefault="00553032" w:rsidP="00553032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Cs w:val="20"/>
                              </w:rPr>
                            </w:pPr>
                            <w:r w:rsidRPr="0055303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Cs w:val="20"/>
                              </w:rPr>
                              <w:t xml:space="preserve">        // TODO code application logic here</w:t>
                            </w:r>
                          </w:p>
                          <w:p w:rsidR="00553032" w:rsidRPr="00553032" w:rsidRDefault="00553032" w:rsidP="00553032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Cs w:val="20"/>
                              </w:rPr>
                            </w:pPr>
                            <w:r w:rsidRPr="0055303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Cs w:val="20"/>
                              </w:rPr>
                              <w:t xml:space="preserve">        Student s1 = new Student("Student 1", 23);</w:t>
                            </w:r>
                          </w:p>
                          <w:p w:rsidR="00553032" w:rsidRPr="00553032" w:rsidRDefault="00553032" w:rsidP="00553032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Cs w:val="20"/>
                              </w:rPr>
                            </w:pPr>
                            <w:r w:rsidRPr="0055303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Cs w:val="20"/>
                              </w:rPr>
                              <w:t xml:space="preserve">        Student s2 = new Student("Student 1", 23);</w:t>
                            </w:r>
                          </w:p>
                          <w:p w:rsidR="00553032" w:rsidRPr="00553032" w:rsidRDefault="00553032" w:rsidP="00553032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Cs w:val="20"/>
                              </w:rPr>
                            </w:pPr>
                            <w:r w:rsidRPr="0055303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Cs w:val="20"/>
                              </w:rPr>
                              <w:t xml:space="preserve">        Student s3 = new Student("Student 1", 23);</w:t>
                            </w:r>
                          </w:p>
                          <w:p w:rsidR="00553032" w:rsidRPr="00553032" w:rsidRDefault="00553032" w:rsidP="00553032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Cs w:val="20"/>
                              </w:rPr>
                            </w:pPr>
                            <w:r w:rsidRPr="0055303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Cs w:val="20"/>
                              </w:rPr>
                              <w:t xml:space="preserve">        s1.typeOfStudent(Education.UG);</w:t>
                            </w:r>
                          </w:p>
                          <w:p w:rsidR="00553032" w:rsidRPr="00553032" w:rsidRDefault="00553032" w:rsidP="00553032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Cs w:val="20"/>
                              </w:rPr>
                            </w:pPr>
                            <w:r w:rsidRPr="0055303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Cs w:val="20"/>
                              </w:rPr>
                              <w:t xml:space="preserve">        s2.typeOfStudent(Education.G);</w:t>
                            </w:r>
                          </w:p>
                          <w:p w:rsidR="00553032" w:rsidRPr="00553032" w:rsidRDefault="00553032" w:rsidP="00553032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Cs w:val="20"/>
                              </w:rPr>
                            </w:pPr>
                            <w:r w:rsidRPr="0055303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Cs w:val="20"/>
                              </w:rPr>
                              <w:t xml:space="preserve">        s3.typeOfStudent(Education.PHD);</w:t>
                            </w:r>
                          </w:p>
                          <w:p w:rsidR="00553032" w:rsidRPr="00553032" w:rsidRDefault="00553032" w:rsidP="00553032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Cs w:val="20"/>
                              </w:rPr>
                            </w:pPr>
                            <w:r w:rsidRPr="0055303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Cs w:val="20"/>
                              </w:rPr>
                              <w:t xml:space="preserve">    }</w:t>
                            </w:r>
                          </w:p>
                          <w:p w:rsidR="00553032" w:rsidRPr="00553032" w:rsidRDefault="00553032" w:rsidP="00553032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Cs w:val="20"/>
                              </w:rPr>
                            </w:pPr>
                            <w:r w:rsidRPr="0055303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Cs w:val="20"/>
                              </w:rPr>
                              <w:t>}</w:t>
                            </w:r>
                          </w:p>
                          <w:p w:rsidR="00553032" w:rsidRDefault="00553032" w:rsidP="00553032"/>
                          <w:p w:rsidR="00553032" w:rsidRDefault="00553032" w:rsidP="00553032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1C609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66.5pt;width:448.4pt;height:574.25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">
                <v:textbox>
                  <w:txbxContent>
                    <w:p w:rsidR="00553032" w:rsidRPr="00553032" w:rsidRDefault="00553032" w:rsidP="00553032">
                      <w:pP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Cs w:val="20"/>
                        </w:rPr>
                      </w:pPr>
                      <w:proofErr w:type="gramStart"/>
                      <w:r w:rsidRPr="00553032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Cs w:val="20"/>
                        </w:rPr>
                        <w:t>public</w:t>
                      </w:r>
                      <w:proofErr w:type="gramEnd"/>
                      <w:r w:rsidRPr="00553032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Cs w:val="20"/>
                        </w:rPr>
                        <w:t xml:space="preserve"> </w:t>
                      </w:r>
                      <w:proofErr w:type="spellStart"/>
                      <w:r w:rsidRPr="00553032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Cs w:val="20"/>
                        </w:rPr>
                        <w:t>enum</w:t>
                      </w:r>
                      <w:proofErr w:type="spellEnd"/>
                      <w:r w:rsidRPr="00553032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Cs w:val="20"/>
                        </w:rPr>
                        <w:t xml:space="preserve"> Education {</w:t>
                      </w:r>
                    </w:p>
                    <w:p w:rsidR="00553032" w:rsidRPr="00553032" w:rsidRDefault="00553032" w:rsidP="00553032">
                      <w:pP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Cs w:val="20"/>
                        </w:rPr>
                      </w:pPr>
                      <w:r w:rsidRPr="00553032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Cs w:val="20"/>
                        </w:rPr>
                        <w:t xml:space="preserve">    UG</w:t>
                      </w:r>
                      <w:proofErr w:type="gramStart"/>
                      <w:r w:rsidRPr="00553032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Cs w:val="20"/>
                        </w:rPr>
                        <w:t>,G,PHD,SPECIAL</w:t>
                      </w:r>
                      <w:proofErr w:type="gramEnd"/>
                    </w:p>
                    <w:p w:rsidR="00553032" w:rsidRPr="00553032" w:rsidRDefault="00553032" w:rsidP="00553032">
                      <w:pP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Cs w:val="20"/>
                        </w:rPr>
                      </w:pPr>
                      <w:r w:rsidRPr="00553032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Cs w:val="20"/>
                        </w:rPr>
                        <w:t xml:space="preserve">    </w:t>
                      </w:r>
                    </w:p>
                    <w:p w:rsidR="00553032" w:rsidRPr="00553032" w:rsidRDefault="00553032" w:rsidP="00553032">
                      <w:pP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Cs w:val="20"/>
                        </w:rPr>
                      </w:pPr>
                      <w:r w:rsidRPr="00553032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Cs w:val="20"/>
                        </w:rPr>
                        <w:t>}</w:t>
                      </w:r>
                    </w:p>
                    <w:p w:rsidR="00553032" w:rsidRPr="00553032" w:rsidRDefault="00553032" w:rsidP="00553032">
                      <w:pP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Cs w:val="20"/>
                        </w:rPr>
                      </w:pPr>
                      <w:r w:rsidRPr="00553032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Cs w:val="20"/>
                        </w:rPr>
                        <w:t>//Student Class</w:t>
                      </w:r>
                    </w:p>
                    <w:p w:rsidR="00553032" w:rsidRPr="00553032" w:rsidRDefault="00553032" w:rsidP="00553032">
                      <w:pP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Cs w:val="20"/>
                        </w:rPr>
                      </w:pPr>
                      <w:proofErr w:type="gramStart"/>
                      <w:r w:rsidRPr="00553032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Cs w:val="20"/>
                        </w:rPr>
                        <w:t>public</w:t>
                      </w:r>
                      <w:proofErr w:type="gramEnd"/>
                      <w:r w:rsidRPr="00553032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Cs w:val="20"/>
                        </w:rPr>
                        <w:t xml:space="preserve"> class Student {</w:t>
                      </w:r>
                    </w:p>
                    <w:p w:rsidR="00553032" w:rsidRPr="00553032" w:rsidRDefault="00553032" w:rsidP="00553032">
                      <w:pP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Cs w:val="20"/>
                        </w:rPr>
                      </w:pPr>
                    </w:p>
                    <w:p w:rsidR="00553032" w:rsidRPr="00553032" w:rsidRDefault="00553032" w:rsidP="00553032">
                      <w:pP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Cs w:val="20"/>
                        </w:rPr>
                      </w:pPr>
                      <w:r w:rsidRPr="00553032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Cs w:val="20"/>
                        </w:rPr>
                        <w:t xml:space="preserve">    </w:t>
                      </w:r>
                      <w:proofErr w:type="gramStart"/>
                      <w:r w:rsidRPr="00553032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Cs w:val="20"/>
                        </w:rPr>
                        <w:t>private</w:t>
                      </w:r>
                      <w:proofErr w:type="gramEnd"/>
                      <w:r w:rsidRPr="00553032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Cs w:val="20"/>
                        </w:rPr>
                        <w:t xml:space="preserve"> String name;</w:t>
                      </w:r>
                    </w:p>
                    <w:p w:rsidR="00553032" w:rsidRPr="00553032" w:rsidRDefault="00553032" w:rsidP="00553032">
                      <w:pP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Cs w:val="20"/>
                        </w:rPr>
                      </w:pPr>
                      <w:r w:rsidRPr="00553032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Cs w:val="20"/>
                        </w:rPr>
                        <w:t xml:space="preserve">    </w:t>
                      </w:r>
                      <w:proofErr w:type="gramStart"/>
                      <w:r w:rsidRPr="00553032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Cs w:val="20"/>
                        </w:rPr>
                        <w:t>private</w:t>
                      </w:r>
                      <w:proofErr w:type="gramEnd"/>
                      <w:r w:rsidRPr="00553032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Cs w:val="20"/>
                        </w:rPr>
                        <w:t xml:space="preserve"> int age;</w:t>
                      </w:r>
                    </w:p>
                    <w:p w:rsidR="00553032" w:rsidRPr="00553032" w:rsidRDefault="00553032" w:rsidP="00553032">
                      <w:pP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Cs w:val="20"/>
                        </w:rPr>
                      </w:pPr>
                    </w:p>
                    <w:p w:rsidR="00553032" w:rsidRPr="00553032" w:rsidRDefault="00553032" w:rsidP="00553032">
                      <w:pP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Cs w:val="20"/>
                        </w:rPr>
                      </w:pPr>
                      <w:r w:rsidRPr="00553032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Cs w:val="20"/>
                        </w:rPr>
                        <w:t xml:space="preserve">    </w:t>
                      </w:r>
                      <w:proofErr w:type="gramStart"/>
                      <w:r w:rsidRPr="00553032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Cs w:val="20"/>
                        </w:rPr>
                        <w:t>public</w:t>
                      </w:r>
                      <w:proofErr w:type="gramEnd"/>
                      <w:r w:rsidRPr="00553032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Cs w:val="20"/>
                        </w:rPr>
                        <w:t xml:space="preserve"> Student(String name, int age) {</w:t>
                      </w:r>
                    </w:p>
                    <w:p w:rsidR="00553032" w:rsidRPr="00553032" w:rsidRDefault="00553032" w:rsidP="00553032">
                      <w:pP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Cs w:val="20"/>
                        </w:rPr>
                      </w:pPr>
                      <w:r w:rsidRPr="00553032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Cs w:val="20"/>
                        </w:rPr>
                        <w:t xml:space="preserve">        this.name = name;</w:t>
                      </w:r>
                    </w:p>
                    <w:p w:rsidR="00553032" w:rsidRPr="00553032" w:rsidRDefault="00553032" w:rsidP="00553032">
                      <w:pP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Cs w:val="20"/>
                        </w:rPr>
                      </w:pPr>
                      <w:r w:rsidRPr="00553032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Cs w:val="20"/>
                        </w:rPr>
                        <w:t xml:space="preserve">        </w:t>
                      </w:r>
                      <w:proofErr w:type="spellStart"/>
                      <w:r w:rsidRPr="00553032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Cs w:val="20"/>
                        </w:rPr>
                        <w:t>this.age</w:t>
                      </w:r>
                      <w:proofErr w:type="spellEnd"/>
                      <w:r w:rsidRPr="00553032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Cs w:val="20"/>
                        </w:rPr>
                        <w:t xml:space="preserve"> = age;</w:t>
                      </w:r>
                    </w:p>
                    <w:p w:rsidR="00553032" w:rsidRPr="00553032" w:rsidRDefault="00553032" w:rsidP="00553032">
                      <w:pP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Cs w:val="20"/>
                        </w:rPr>
                      </w:pPr>
                    </w:p>
                    <w:p w:rsidR="00553032" w:rsidRPr="00553032" w:rsidRDefault="00553032" w:rsidP="00553032">
                      <w:pP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Cs w:val="20"/>
                        </w:rPr>
                      </w:pPr>
                      <w:r w:rsidRPr="00553032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Cs w:val="20"/>
                        </w:rPr>
                        <w:t xml:space="preserve">    }</w:t>
                      </w:r>
                    </w:p>
                    <w:p w:rsidR="00553032" w:rsidRPr="00553032" w:rsidRDefault="00553032" w:rsidP="00553032">
                      <w:pP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Cs w:val="20"/>
                        </w:rPr>
                      </w:pPr>
                    </w:p>
                    <w:p w:rsidR="00553032" w:rsidRPr="00553032" w:rsidRDefault="00553032" w:rsidP="00553032">
                      <w:pP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Cs w:val="20"/>
                        </w:rPr>
                      </w:pPr>
                      <w:r w:rsidRPr="00553032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Cs w:val="20"/>
                        </w:rPr>
                        <w:t xml:space="preserve">    </w:t>
                      </w:r>
                      <w:proofErr w:type="gramStart"/>
                      <w:r w:rsidRPr="00553032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Cs w:val="20"/>
                        </w:rPr>
                        <w:t>public</w:t>
                      </w:r>
                      <w:proofErr w:type="gramEnd"/>
                      <w:r w:rsidRPr="00553032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Cs w:val="20"/>
                        </w:rPr>
                        <w:t xml:space="preserve"> void </w:t>
                      </w:r>
                      <w:proofErr w:type="spellStart"/>
                      <w:r w:rsidRPr="00553032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Cs w:val="20"/>
                        </w:rPr>
                        <w:t>typeOfStudent</w:t>
                      </w:r>
                      <w:proofErr w:type="spellEnd"/>
                      <w:r w:rsidRPr="00553032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Cs w:val="20"/>
                        </w:rPr>
                        <w:t>(Education type) {</w:t>
                      </w:r>
                    </w:p>
                    <w:p w:rsidR="00553032" w:rsidRPr="00553032" w:rsidRDefault="00553032" w:rsidP="00553032">
                      <w:pP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Cs w:val="20"/>
                        </w:rPr>
                      </w:pPr>
                    </w:p>
                    <w:p w:rsidR="00553032" w:rsidRPr="00553032" w:rsidRDefault="00553032" w:rsidP="00553032">
                      <w:pP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Cs w:val="20"/>
                        </w:rPr>
                      </w:pPr>
                      <w:r w:rsidRPr="00553032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Cs w:val="20"/>
                        </w:rPr>
                        <w:t xml:space="preserve">        </w:t>
                      </w:r>
                      <w:proofErr w:type="gramStart"/>
                      <w:r w:rsidRPr="00553032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Cs w:val="20"/>
                        </w:rPr>
                        <w:t>if</w:t>
                      </w:r>
                      <w:proofErr w:type="gramEnd"/>
                      <w:r w:rsidRPr="00553032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Cs w:val="20"/>
                        </w:rPr>
                        <w:t xml:space="preserve"> (</w:t>
                      </w:r>
                      <w:proofErr w:type="spellStart"/>
                      <w:r w:rsidRPr="00553032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Cs w:val="20"/>
                        </w:rPr>
                        <w:t>type.equals</w:t>
                      </w:r>
                      <w:proofErr w:type="spellEnd"/>
                      <w:r w:rsidRPr="00553032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Cs w:val="20"/>
                        </w:rPr>
                        <w:t>(Education.UG)) {</w:t>
                      </w:r>
                    </w:p>
                    <w:p w:rsidR="00553032" w:rsidRPr="00553032" w:rsidRDefault="00553032" w:rsidP="00553032">
                      <w:pP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Cs w:val="20"/>
                        </w:rPr>
                      </w:pPr>
                      <w:r w:rsidRPr="00553032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Cs w:val="20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553032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Cs w:val="20"/>
                        </w:rPr>
                        <w:t>System.out.println</w:t>
                      </w:r>
                      <w:proofErr w:type="spellEnd"/>
                      <w:r w:rsidRPr="00553032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Cs w:val="20"/>
                        </w:rPr>
                        <w:t>(</w:t>
                      </w:r>
                      <w:proofErr w:type="gramEnd"/>
                      <w:r w:rsidRPr="00553032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Cs w:val="20"/>
                        </w:rPr>
                        <w:t>"Student is Undergraduate");</w:t>
                      </w:r>
                    </w:p>
                    <w:p w:rsidR="00553032" w:rsidRPr="00553032" w:rsidRDefault="00553032" w:rsidP="00553032">
                      <w:pP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Cs w:val="20"/>
                        </w:rPr>
                      </w:pPr>
                      <w:r w:rsidRPr="00553032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Cs w:val="20"/>
                        </w:rPr>
                        <w:t xml:space="preserve">        } else if (</w:t>
                      </w:r>
                      <w:proofErr w:type="spellStart"/>
                      <w:proofErr w:type="gramStart"/>
                      <w:r w:rsidRPr="00553032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Cs w:val="20"/>
                        </w:rPr>
                        <w:t>type.equals</w:t>
                      </w:r>
                      <w:proofErr w:type="spellEnd"/>
                      <w:r w:rsidRPr="00553032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 w:rsidRPr="00553032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Cs w:val="20"/>
                        </w:rPr>
                        <w:t>Education.G</w:t>
                      </w:r>
                      <w:proofErr w:type="spellEnd"/>
                      <w:r w:rsidRPr="00553032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Cs w:val="20"/>
                        </w:rPr>
                        <w:t>)) {</w:t>
                      </w:r>
                    </w:p>
                    <w:p w:rsidR="00553032" w:rsidRPr="00553032" w:rsidRDefault="00553032" w:rsidP="00553032">
                      <w:pP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Cs w:val="20"/>
                        </w:rPr>
                      </w:pPr>
                      <w:r w:rsidRPr="00553032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Cs w:val="20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553032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Cs w:val="20"/>
                        </w:rPr>
                        <w:t>System.out.println</w:t>
                      </w:r>
                      <w:proofErr w:type="spellEnd"/>
                      <w:r w:rsidRPr="00553032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Cs w:val="20"/>
                        </w:rPr>
                        <w:t>(</w:t>
                      </w:r>
                      <w:proofErr w:type="gramEnd"/>
                      <w:r w:rsidRPr="00553032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Cs w:val="20"/>
                        </w:rPr>
                        <w:t>"Student is Graduate");</w:t>
                      </w:r>
                    </w:p>
                    <w:p w:rsidR="00553032" w:rsidRPr="00553032" w:rsidRDefault="00553032" w:rsidP="00553032">
                      <w:pP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Cs w:val="20"/>
                        </w:rPr>
                      </w:pPr>
                      <w:r w:rsidRPr="00553032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Cs w:val="20"/>
                        </w:rPr>
                        <w:t xml:space="preserve">        } else if (</w:t>
                      </w:r>
                      <w:proofErr w:type="spellStart"/>
                      <w:proofErr w:type="gramStart"/>
                      <w:r w:rsidRPr="00553032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Cs w:val="20"/>
                        </w:rPr>
                        <w:t>type.equals</w:t>
                      </w:r>
                      <w:proofErr w:type="spellEnd"/>
                      <w:r w:rsidRPr="00553032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 w:rsidRPr="00553032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Cs w:val="20"/>
                        </w:rPr>
                        <w:t>Education.PHD</w:t>
                      </w:r>
                      <w:proofErr w:type="spellEnd"/>
                      <w:r w:rsidRPr="00553032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Cs w:val="20"/>
                        </w:rPr>
                        <w:t>)) {</w:t>
                      </w:r>
                    </w:p>
                    <w:p w:rsidR="00553032" w:rsidRPr="00553032" w:rsidRDefault="00553032" w:rsidP="00553032">
                      <w:pP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Cs w:val="20"/>
                        </w:rPr>
                      </w:pPr>
                      <w:r w:rsidRPr="00553032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Cs w:val="20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553032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Cs w:val="20"/>
                        </w:rPr>
                        <w:t>System.out.println</w:t>
                      </w:r>
                      <w:proofErr w:type="spellEnd"/>
                      <w:r w:rsidRPr="00553032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Cs w:val="20"/>
                        </w:rPr>
                        <w:t>(</w:t>
                      </w:r>
                      <w:proofErr w:type="gramEnd"/>
                      <w:r w:rsidRPr="00553032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Cs w:val="20"/>
                        </w:rPr>
                        <w:t>"Student is doctorate");</w:t>
                      </w:r>
                    </w:p>
                    <w:p w:rsidR="00553032" w:rsidRPr="00553032" w:rsidRDefault="00553032" w:rsidP="00553032">
                      <w:pP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Cs w:val="20"/>
                        </w:rPr>
                      </w:pPr>
                      <w:r w:rsidRPr="00553032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Cs w:val="20"/>
                        </w:rPr>
                        <w:t xml:space="preserve">        }</w:t>
                      </w:r>
                    </w:p>
                    <w:p w:rsidR="00553032" w:rsidRPr="00553032" w:rsidRDefault="00553032" w:rsidP="00553032">
                      <w:pP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Cs w:val="20"/>
                        </w:rPr>
                      </w:pPr>
                    </w:p>
                    <w:p w:rsidR="00553032" w:rsidRPr="00553032" w:rsidRDefault="00553032" w:rsidP="00553032">
                      <w:pP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Cs w:val="20"/>
                        </w:rPr>
                      </w:pPr>
                      <w:r w:rsidRPr="00553032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Cs w:val="20"/>
                        </w:rPr>
                        <w:t xml:space="preserve">    }</w:t>
                      </w:r>
                    </w:p>
                    <w:p w:rsidR="00553032" w:rsidRPr="00553032" w:rsidRDefault="00553032" w:rsidP="00553032">
                      <w:pP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Cs w:val="20"/>
                        </w:rPr>
                      </w:pPr>
                    </w:p>
                    <w:p w:rsidR="00553032" w:rsidRPr="00553032" w:rsidRDefault="00553032" w:rsidP="00553032">
                      <w:pP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Cs w:val="20"/>
                        </w:rPr>
                      </w:pPr>
                      <w:r w:rsidRPr="00553032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Cs w:val="20"/>
                        </w:rPr>
                        <w:t>}</w:t>
                      </w:r>
                    </w:p>
                    <w:p w:rsidR="00553032" w:rsidRPr="00553032" w:rsidRDefault="00553032" w:rsidP="00553032">
                      <w:pP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Cs w:val="20"/>
                        </w:rPr>
                      </w:pPr>
                    </w:p>
                    <w:p w:rsidR="00553032" w:rsidRPr="00553032" w:rsidRDefault="00553032" w:rsidP="00553032">
                      <w:pP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Cs w:val="20"/>
                        </w:rPr>
                      </w:pPr>
                      <w:r w:rsidRPr="00553032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Cs w:val="20"/>
                        </w:rPr>
                        <w:t xml:space="preserve">    </w:t>
                      </w:r>
                      <w:proofErr w:type="gramStart"/>
                      <w:r w:rsidRPr="00553032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Cs w:val="20"/>
                        </w:rPr>
                        <w:t>public</w:t>
                      </w:r>
                      <w:proofErr w:type="gramEnd"/>
                      <w:r w:rsidRPr="00553032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Cs w:val="20"/>
                        </w:rPr>
                        <w:t xml:space="preserve"> static void main(String[] </w:t>
                      </w:r>
                      <w:proofErr w:type="spellStart"/>
                      <w:r w:rsidRPr="00553032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Cs w:val="20"/>
                        </w:rPr>
                        <w:t>args</w:t>
                      </w:r>
                      <w:proofErr w:type="spellEnd"/>
                      <w:r w:rsidRPr="00553032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Cs w:val="20"/>
                        </w:rPr>
                        <w:t>) {</w:t>
                      </w:r>
                    </w:p>
                    <w:p w:rsidR="00553032" w:rsidRPr="00553032" w:rsidRDefault="00553032" w:rsidP="00553032">
                      <w:pP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Cs w:val="20"/>
                        </w:rPr>
                      </w:pPr>
                      <w:r w:rsidRPr="00553032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Cs w:val="20"/>
                        </w:rPr>
                        <w:t xml:space="preserve">        // TODO code application logic here</w:t>
                      </w:r>
                    </w:p>
                    <w:p w:rsidR="00553032" w:rsidRPr="00553032" w:rsidRDefault="00553032" w:rsidP="00553032">
                      <w:pP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Cs w:val="20"/>
                        </w:rPr>
                      </w:pPr>
                      <w:r w:rsidRPr="00553032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Cs w:val="20"/>
                        </w:rPr>
                        <w:t xml:space="preserve">        Student s1 = new </w:t>
                      </w:r>
                      <w:proofErr w:type="gramStart"/>
                      <w:r w:rsidRPr="00553032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Cs w:val="20"/>
                        </w:rPr>
                        <w:t>Student(</w:t>
                      </w:r>
                      <w:proofErr w:type="gramEnd"/>
                      <w:r w:rsidRPr="00553032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Cs w:val="20"/>
                        </w:rPr>
                        <w:t>"Student 1", 23);</w:t>
                      </w:r>
                    </w:p>
                    <w:p w:rsidR="00553032" w:rsidRPr="00553032" w:rsidRDefault="00553032" w:rsidP="00553032">
                      <w:pP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Cs w:val="20"/>
                        </w:rPr>
                      </w:pPr>
                      <w:r w:rsidRPr="00553032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Cs w:val="20"/>
                        </w:rPr>
                        <w:t xml:space="preserve">        Student s2 = new </w:t>
                      </w:r>
                      <w:proofErr w:type="gramStart"/>
                      <w:r w:rsidRPr="00553032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Cs w:val="20"/>
                        </w:rPr>
                        <w:t>Student(</w:t>
                      </w:r>
                      <w:proofErr w:type="gramEnd"/>
                      <w:r w:rsidRPr="00553032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Cs w:val="20"/>
                        </w:rPr>
                        <w:t>"Student 1", 23);</w:t>
                      </w:r>
                    </w:p>
                    <w:p w:rsidR="00553032" w:rsidRPr="00553032" w:rsidRDefault="00553032" w:rsidP="00553032">
                      <w:pP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Cs w:val="20"/>
                        </w:rPr>
                      </w:pPr>
                      <w:r w:rsidRPr="00553032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Cs w:val="20"/>
                        </w:rPr>
                        <w:t xml:space="preserve">        Student s3 = new </w:t>
                      </w:r>
                      <w:proofErr w:type="gramStart"/>
                      <w:r w:rsidRPr="00553032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Cs w:val="20"/>
                        </w:rPr>
                        <w:t>Student(</w:t>
                      </w:r>
                      <w:proofErr w:type="gramEnd"/>
                      <w:r w:rsidRPr="00553032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Cs w:val="20"/>
                        </w:rPr>
                        <w:t>"Student 1", 23);</w:t>
                      </w:r>
                    </w:p>
                    <w:p w:rsidR="00553032" w:rsidRPr="00553032" w:rsidRDefault="00553032" w:rsidP="00553032">
                      <w:pP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Cs w:val="20"/>
                        </w:rPr>
                      </w:pPr>
                      <w:r w:rsidRPr="00553032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Cs w:val="20"/>
                        </w:rPr>
                        <w:t xml:space="preserve">        </w:t>
                      </w:r>
                      <w:proofErr w:type="gramStart"/>
                      <w:r w:rsidRPr="00553032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Cs w:val="20"/>
                        </w:rPr>
                        <w:t>s1.typeOfStudent(</w:t>
                      </w:r>
                      <w:proofErr w:type="gramEnd"/>
                      <w:r w:rsidRPr="00553032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Cs w:val="20"/>
                        </w:rPr>
                        <w:t>Education.UG);</w:t>
                      </w:r>
                    </w:p>
                    <w:p w:rsidR="00553032" w:rsidRPr="00553032" w:rsidRDefault="00553032" w:rsidP="00553032">
                      <w:pP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Cs w:val="20"/>
                        </w:rPr>
                      </w:pPr>
                      <w:r w:rsidRPr="00553032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Cs w:val="20"/>
                        </w:rPr>
                        <w:t xml:space="preserve">        </w:t>
                      </w:r>
                      <w:proofErr w:type="gramStart"/>
                      <w:r w:rsidRPr="00553032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Cs w:val="20"/>
                        </w:rPr>
                        <w:t>s2.typeOfStudent(</w:t>
                      </w:r>
                      <w:proofErr w:type="spellStart"/>
                      <w:proofErr w:type="gramEnd"/>
                      <w:r w:rsidRPr="00553032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Cs w:val="20"/>
                        </w:rPr>
                        <w:t>Education.G</w:t>
                      </w:r>
                      <w:proofErr w:type="spellEnd"/>
                      <w:r w:rsidRPr="00553032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Cs w:val="20"/>
                        </w:rPr>
                        <w:t>);</w:t>
                      </w:r>
                    </w:p>
                    <w:p w:rsidR="00553032" w:rsidRPr="00553032" w:rsidRDefault="00553032" w:rsidP="00553032">
                      <w:pP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Cs w:val="20"/>
                        </w:rPr>
                      </w:pPr>
                      <w:r w:rsidRPr="00553032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Cs w:val="20"/>
                        </w:rPr>
                        <w:t xml:space="preserve">        </w:t>
                      </w:r>
                      <w:proofErr w:type="gramStart"/>
                      <w:r w:rsidRPr="00553032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Cs w:val="20"/>
                        </w:rPr>
                        <w:t>s3.typeOfStudent(</w:t>
                      </w:r>
                      <w:proofErr w:type="spellStart"/>
                      <w:proofErr w:type="gramEnd"/>
                      <w:r w:rsidRPr="00553032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Cs w:val="20"/>
                        </w:rPr>
                        <w:t>Education.PHD</w:t>
                      </w:r>
                      <w:proofErr w:type="spellEnd"/>
                      <w:r w:rsidRPr="00553032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Cs w:val="20"/>
                        </w:rPr>
                        <w:t>);</w:t>
                      </w:r>
                    </w:p>
                    <w:p w:rsidR="00553032" w:rsidRPr="00553032" w:rsidRDefault="00553032" w:rsidP="00553032">
                      <w:pP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Cs w:val="20"/>
                        </w:rPr>
                      </w:pPr>
                      <w:r w:rsidRPr="00553032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Cs w:val="20"/>
                        </w:rPr>
                        <w:t xml:space="preserve">    }</w:t>
                      </w:r>
                    </w:p>
                    <w:p w:rsidR="00553032" w:rsidRPr="00553032" w:rsidRDefault="00553032" w:rsidP="00553032">
                      <w:pP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Cs w:val="20"/>
                        </w:rPr>
                      </w:pPr>
                      <w:r w:rsidRPr="00553032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Cs w:val="20"/>
                        </w:rPr>
                        <w:t>}</w:t>
                      </w:r>
                    </w:p>
                    <w:p w:rsidR="00553032" w:rsidRDefault="00553032" w:rsidP="00553032"/>
                    <w:p w:rsidR="00553032" w:rsidRDefault="00553032" w:rsidP="00553032"/>
                  </w:txbxContent>
                </v:textbox>
                <w10:wrap type="square"/>
              </v:shape>
            </w:pict>
          </mc:Fallback>
        </mc:AlternateContent>
      </w:r>
    </w:p>
    <w:sectPr w:rsidR="00A8685A" w:rsidSect="00A313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635EE0"/>
    <w:multiLevelType w:val="hybridMultilevel"/>
    <w:tmpl w:val="0C9054C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F0C1528"/>
    <w:multiLevelType w:val="singleLevel"/>
    <w:tmpl w:val="A29013C6"/>
    <w:lvl w:ilvl="0">
      <w:start w:val="2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hint="default"/>
      </w:rPr>
    </w:lvl>
  </w:abstractNum>
  <w:abstractNum w:abstractNumId="2" w15:restartNumberingAfterBreak="0">
    <w:nsid w:val="4617245C"/>
    <w:multiLevelType w:val="hybridMultilevel"/>
    <w:tmpl w:val="ED0CADA0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293133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" w15:restartNumberingAfterBreak="0">
    <w:nsid w:val="55A90482"/>
    <w:multiLevelType w:val="hybridMultilevel"/>
    <w:tmpl w:val="3DF403C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2117FE"/>
    <w:multiLevelType w:val="hybridMultilevel"/>
    <w:tmpl w:val="D90E8F5C"/>
    <w:lvl w:ilvl="0" w:tplc="F86037B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78669E"/>
    <w:multiLevelType w:val="hybridMultilevel"/>
    <w:tmpl w:val="27ECEF94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ADA71BC"/>
    <w:multiLevelType w:val="hybridMultilevel"/>
    <w:tmpl w:val="772AE2AE"/>
    <w:lvl w:ilvl="0" w:tplc="E4F2B2DC">
      <w:start w:val="1"/>
      <w:numFmt w:val="lowerLetter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A26233"/>
    <w:multiLevelType w:val="hybridMultilevel"/>
    <w:tmpl w:val="06621C4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FDA22B7"/>
    <w:multiLevelType w:val="hybridMultilevel"/>
    <w:tmpl w:val="016E34D4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0"/>
  </w:num>
  <w:num w:numId="4">
    <w:abstractNumId w:val="6"/>
  </w:num>
  <w:num w:numId="5">
    <w:abstractNumId w:val="4"/>
  </w:num>
  <w:num w:numId="6">
    <w:abstractNumId w:val="1"/>
  </w:num>
  <w:num w:numId="7">
    <w:abstractNumId w:val="7"/>
  </w:num>
  <w:num w:numId="8">
    <w:abstractNumId w:val="5"/>
  </w:num>
  <w:num w:numId="9">
    <w:abstractNumId w:val="2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52E0"/>
    <w:rsid w:val="00134AFE"/>
    <w:rsid w:val="001D25C5"/>
    <w:rsid w:val="0020548D"/>
    <w:rsid w:val="00217233"/>
    <w:rsid w:val="00310E76"/>
    <w:rsid w:val="003434BF"/>
    <w:rsid w:val="003545FE"/>
    <w:rsid w:val="00382FBA"/>
    <w:rsid w:val="00400340"/>
    <w:rsid w:val="0040246F"/>
    <w:rsid w:val="00441604"/>
    <w:rsid w:val="004877E3"/>
    <w:rsid w:val="004C0DB6"/>
    <w:rsid w:val="00553032"/>
    <w:rsid w:val="00555510"/>
    <w:rsid w:val="005B1C9A"/>
    <w:rsid w:val="006452E0"/>
    <w:rsid w:val="00662517"/>
    <w:rsid w:val="00672E27"/>
    <w:rsid w:val="006A4F45"/>
    <w:rsid w:val="00717E32"/>
    <w:rsid w:val="007511B3"/>
    <w:rsid w:val="00780F53"/>
    <w:rsid w:val="007D3935"/>
    <w:rsid w:val="0082285D"/>
    <w:rsid w:val="008512CF"/>
    <w:rsid w:val="008664D3"/>
    <w:rsid w:val="008C7CDF"/>
    <w:rsid w:val="008F372E"/>
    <w:rsid w:val="009229C8"/>
    <w:rsid w:val="009B0BB3"/>
    <w:rsid w:val="009B5F1A"/>
    <w:rsid w:val="00A10A76"/>
    <w:rsid w:val="00A31345"/>
    <w:rsid w:val="00A8685A"/>
    <w:rsid w:val="00AA3243"/>
    <w:rsid w:val="00AD124B"/>
    <w:rsid w:val="00B41875"/>
    <w:rsid w:val="00BA645C"/>
    <w:rsid w:val="00BC3F64"/>
    <w:rsid w:val="00C753B4"/>
    <w:rsid w:val="00D27EBE"/>
    <w:rsid w:val="00D56699"/>
    <w:rsid w:val="00D755B0"/>
    <w:rsid w:val="00DB46F8"/>
    <w:rsid w:val="00DD1518"/>
    <w:rsid w:val="00DE3E90"/>
    <w:rsid w:val="00E93725"/>
    <w:rsid w:val="00EE2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FB84B0C5-E3D7-45B8-8FFF-8B8FDD509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1345"/>
    <w:rPr>
      <w:sz w:val="24"/>
      <w:szCs w:val="24"/>
    </w:rPr>
  </w:style>
  <w:style w:type="paragraph" w:styleId="Heading1">
    <w:name w:val="heading 1"/>
    <w:basedOn w:val="Normal"/>
    <w:next w:val="Normal"/>
    <w:qFormat/>
    <w:rsid w:val="00A31345"/>
    <w:pPr>
      <w:keepNext/>
      <w:outlineLvl w:val="0"/>
    </w:pPr>
    <w:rPr>
      <w:rFonts w:ascii="Arial" w:hAnsi="Arial" w:cs="Arial"/>
      <w:b/>
      <w:bCs/>
    </w:rPr>
  </w:style>
  <w:style w:type="paragraph" w:styleId="Heading2">
    <w:name w:val="heading 2"/>
    <w:basedOn w:val="Normal"/>
    <w:next w:val="Normal"/>
    <w:qFormat/>
    <w:rsid w:val="00A31345"/>
    <w:pPr>
      <w:keepNext/>
      <w:ind w:left="360"/>
      <w:outlineLvl w:val="1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A31345"/>
    <w:pPr>
      <w:ind w:left="720" w:hanging="720"/>
    </w:pPr>
  </w:style>
  <w:style w:type="paragraph" w:styleId="BodyTextIndent2">
    <w:name w:val="Body Text Indent 2"/>
    <w:basedOn w:val="Normal"/>
    <w:rsid w:val="00A31345"/>
    <w:pPr>
      <w:ind w:left="1440" w:hanging="720"/>
    </w:pPr>
  </w:style>
  <w:style w:type="paragraph" w:styleId="BodyTextIndent3">
    <w:name w:val="Body Text Indent 3"/>
    <w:basedOn w:val="Normal"/>
    <w:rsid w:val="00A31345"/>
    <w:pPr>
      <w:tabs>
        <w:tab w:val="left" w:pos="720"/>
      </w:tabs>
      <w:ind w:left="1440" w:hanging="1440"/>
    </w:pPr>
  </w:style>
  <w:style w:type="paragraph" w:styleId="BodyText">
    <w:name w:val="Body Text"/>
    <w:basedOn w:val="Normal"/>
    <w:rsid w:val="00A31345"/>
    <w:pPr>
      <w:tabs>
        <w:tab w:val="left" w:pos="2880"/>
        <w:tab w:val="left" w:pos="7200"/>
      </w:tabs>
      <w:ind w:right="-720"/>
    </w:pPr>
    <w:rPr>
      <w:szCs w:val="20"/>
    </w:rPr>
  </w:style>
  <w:style w:type="paragraph" w:styleId="ListParagraph">
    <w:name w:val="List Paragraph"/>
    <w:basedOn w:val="Normal"/>
    <w:uiPriority w:val="34"/>
    <w:qFormat/>
    <w:rsid w:val="00A868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gary\Application%20Data\Microsoft\Templates\Norma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14</TotalTime>
  <Pages>2</Pages>
  <Words>272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01</vt:lpstr>
    </vt:vector>
  </TitlesOfParts>
  <Company>Hogwarts School for Witchcraft and Wizardry</Company>
  <LinksUpToDate>false</LinksUpToDate>
  <CharactersWithSpaces>1823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01</dc:title>
  <dc:subject/>
  <dc:creator>Gary McDonald</dc:creator>
  <cp:keywords/>
  <dc:description/>
  <cp:lastModifiedBy>Bakshi,Ronak</cp:lastModifiedBy>
  <cp:revision>7</cp:revision>
  <cp:lastPrinted>2006-01-08T15:37:00Z</cp:lastPrinted>
  <dcterms:created xsi:type="dcterms:W3CDTF">2016-09-26T01:42:00Z</dcterms:created>
  <dcterms:modified xsi:type="dcterms:W3CDTF">2016-09-26T01:59:00Z</dcterms:modified>
</cp:coreProperties>
</file>