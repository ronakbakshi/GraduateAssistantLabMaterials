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35" w:rsidRDefault="007D3935" w:rsidP="007D3935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7D3935" w:rsidRPr="00680776" w:rsidRDefault="007042D0" w:rsidP="007D39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Shift operators</w:t>
      </w:r>
    </w:p>
    <w:p w:rsidR="00BC3F64" w:rsidRDefault="00BC3F64"/>
    <w:p w:rsidR="00BC3F64" w:rsidRPr="00D9391B" w:rsidRDefault="00D9391B" w:rsidP="006A4F45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000000"/>
          <w:szCs w:val="20"/>
        </w:rPr>
      </w:pPr>
      <w:r>
        <w:t xml:space="preserve">Assume A = 44 and B = 2 for all the evaluations </w:t>
      </w:r>
    </w:p>
    <w:p w:rsidR="00D9391B" w:rsidRDefault="00D9391B" w:rsidP="00D9391B">
      <w:pPr>
        <w:ind w:left="360"/>
        <w:rPr>
          <w:rFonts w:ascii="Courier New" w:hAnsi="Courier New" w:cs="Courier New"/>
          <w:color w:val="000000"/>
          <w:szCs w:val="20"/>
        </w:rPr>
      </w:pPr>
    </w:p>
    <w:p w:rsidR="00D9391B" w:rsidRPr="00D9391B" w:rsidRDefault="00D9391B" w:rsidP="00D9391B">
      <w:pPr>
        <w:ind w:left="360"/>
      </w:pPr>
      <w:r w:rsidRPr="00D9391B">
        <w:t>Complete the below evaluations</w:t>
      </w:r>
      <w:r w:rsidR="00B37A9A">
        <w:t xml:space="preserve"> from a through g should be completed on paper</w:t>
      </w:r>
    </w:p>
    <w:p w:rsidR="00D9391B" w:rsidRPr="00D9391B" w:rsidRDefault="00D9391B" w:rsidP="00D9391B">
      <w:pPr>
        <w:ind w:left="360"/>
      </w:pPr>
    </w:p>
    <w:p w:rsidR="0090423B" w:rsidRPr="006C4659" w:rsidRDefault="0090423B" w:rsidP="00210121">
      <w:pPr>
        <w:pStyle w:val="ListParagraph"/>
        <w:numPr>
          <w:ilvl w:val="0"/>
          <w:numId w:val="9"/>
        </w:numPr>
      </w:pPr>
      <w:r w:rsidRPr="006C4659">
        <w:t xml:space="preserve">What is the binary representation of A  </w:t>
      </w:r>
      <w:bookmarkStart w:id="0" w:name="_GoBack"/>
      <w:bookmarkEnd w:id="0"/>
      <w:r w:rsidRPr="006C4659">
        <w:t xml:space="preserve">  </w:t>
      </w:r>
      <w:r w:rsidRPr="006A7E8D">
        <w:rPr>
          <w:highlight w:val="yellow"/>
        </w:rPr>
        <w:t>101100</w:t>
      </w:r>
    </w:p>
    <w:p w:rsidR="00BB64C7" w:rsidRDefault="00D9391B" w:rsidP="005C2249">
      <w:pPr>
        <w:pStyle w:val="ListParagraph"/>
        <w:numPr>
          <w:ilvl w:val="0"/>
          <w:numId w:val="9"/>
        </w:numPr>
      </w:pPr>
      <w:r w:rsidRPr="00D9391B">
        <w:t>What is Binary representation of B</w:t>
      </w:r>
      <w:r w:rsidR="00BB64C7">
        <w:t xml:space="preserve">   </w:t>
      </w:r>
      <w:r w:rsidR="0055537A">
        <w:t xml:space="preserve">   </w:t>
      </w:r>
      <w:r w:rsidR="0055537A" w:rsidRPr="0055537A">
        <w:rPr>
          <w:highlight w:val="yellow"/>
        </w:rPr>
        <w:t>10</w:t>
      </w:r>
    </w:p>
    <w:p w:rsidR="00D9391B" w:rsidRDefault="00D9391B" w:rsidP="005C2249">
      <w:pPr>
        <w:pStyle w:val="ListParagraph"/>
        <w:numPr>
          <w:ilvl w:val="0"/>
          <w:numId w:val="9"/>
        </w:numPr>
      </w:pPr>
      <w:r w:rsidRPr="00D9391B">
        <w:t xml:space="preserve">What </w:t>
      </w:r>
      <w:r>
        <w:t>is your understanding of binary representation and decimal notation where do you use these binary and decimal notations?</w:t>
      </w:r>
    </w:p>
    <w:p w:rsidR="00D9391B" w:rsidRDefault="00D9391B" w:rsidP="00D9391B">
      <w:pPr>
        <w:ind w:left="360"/>
      </w:pPr>
    </w:p>
    <w:p w:rsidR="00D9391B" w:rsidRDefault="00A214E1" w:rsidP="00D9391B">
      <w:pPr>
        <w:pStyle w:val="ListParagraph"/>
        <w:numPr>
          <w:ilvl w:val="0"/>
          <w:numId w:val="9"/>
        </w:numPr>
      </w:pPr>
      <w:r>
        <w:t xml:space="preserve">What is value of </w:t>
      </w:r>
      <w:r w:rsidR="00D9391B">
        <w:t>A &gt;&gt; B</w:t>
      </w:r>
      <w:r>
        <w:t xml:space="preserve"> in both binary and decimal notation?</w:t>
      </w:r>
      <w:r w:rsidR="00962204">
        <w:t xml:space="preserve"> </w:t>
      </w:r>
      <w:r w:rsidR="00962204" w:rsidRPr="00962204">
        <w:rPr>
          <w:highlight w:val="yellow"/>
        </w:rPr>
        <w:t>11</w:t>
      </w:r>
    </w:p>
    <w:p w:rsidR="00D9391B" w:rsidRDefault="00D9391B" w:rsidP="00D9391B">
      <w:pPr>
        <w:ind w:left="360"/>
      </w:pPr>
    </w:p>
    <w:p w:rsidR="00D9391B" w:rsidRDefault="00A214E1" w:rsidP="00D9391B">
      <w:pPr>
        <w:pStyle w:val="ListParagraph"/>
        <w:numPr>
          <w:ilvl w:val="0"/>
          <w:numId w:val="9"/>
        </w:numPr>
      </w:pPr>
      <w:r>
        <w:t xml:space="preserve">What is the value of </w:t>
      </w:r>
      <w:r w:rsidR="00962204">
        <w:t>B  &gt;&gt;  A</w:t>
      </w:r>
      <w:r>
        <w:t xml:space="preserve"> in both binary and decimal notation?</w:t>
      </w:r>
      <w:r w:rsidR="00962204">
        <w:t xml:space="preserve"> </w:t>
      </w:r>
      <w:r w:rsidR="00962204" w:rsidRPr="00FF77A9">
        <w:rPr>
          <w:highlight w:val="yellow"/>
        </w:rPr>
        <w:t>0</w:t>
      </w:r>
    </w:p>
    <w:p w:rsidR="00962204" w:rsidRDefault="00962204" w:rsidP="00962204">
      <w:pPr>
        <w:pStyle w:val="ListParagraph"/>
      </w:pPr>
    </w:p>
    <w:p w:rsidR="00962204" w:rsidRDefault="00962204" w:rsidP="00962204">
      <w:pPr>
        <w:pStyle w:val="ListParagraph"/>
        <w:numPr>
          <w:ilvl w:val="0"/>
          <w:numId w:val="9"/>
        </w:numPr>
      </w:pPr>
      <w:r>
        <w:t xml:space="preserve">What is value of A &lt;&lt;  B in both binary and decimal notation? </w:t>
      </w:r>
      <w:r w:rsidR="001F69C3">
        <w:rPr>
          <w:highlight w:val="yellow"/>
        </w:rPr>
        <w:t>176</w:t>
      </w:r>
    </w:p>
    <w:p w:rsidR="00962204" w:rsidRDefault="00962204" w:rsidP="00962204">
      <w:pPr>
        <w:ind w:left="360"/>
      </w:pPr>
    </w:p>
    <w:p w:rsidR="00D9391B" w:rsidRDefault="00A214E1" w:rsidP="00D9391B">
      <w:pPr>
        <w:pStyle w:val="ListParagraph"/>
        <w:numPr>
          <w:ilvl w:val="0"/>
          <w:numId w:val="9"/>
        </w:numPr>
      </w:pPr>
      <w:r>
        <w:t xml:space="preserve">What is the value of </w:t>
      </w:r>
      <w:r w:rsidR="00962204">
        <w:t>A</w:t>
      </w:r>
      <w:r w:rsidR="00D9391B">
        <w:t xml:space="preserve"> &gt;&gt;&gt; B</w:t>
      </w:r>
      <w:r>
        <w:t xml:space="preserve"> in both binary and decimal notation?</w:t>
      </w:r>
      <w:r w:rsidR="00D353A2" w:rsidRPr="00FF77A9">
        <w:rPr>
          <w:highlight w:val="yellow"/>
        </w:rPr>
        <w:t>11</w:t>
      </w:r>
    </w:p>
    <w:p w:rsidR="00D9391B" w:rsidRDefault="00D9391B" w:rsidP="00D9391B">
      <w:pPr>
        <w:ind w:left="360"/>
      </w:pPr>
    </w:p>
    <w:p w:rsidR="00D9391B" w:rsidRDefault="00A214E1" w:rsidP="00D9391B">
      <w:pPr>
        <w:pStyle w:val="ListParagraph"/>
        <w:numPr>
          <w:ilvl w:val="0"/>
          <w:numId w:val="9"/>
        </w:numPr>
      </w:pPr>
      <w:r>
        <w:t xml:space="preserve">What is the value of </w:t>
      </w:r>
      <w:r w:rsidR="00D9391B">
        <w:t>B &gt;&gt;&gt; A</w:t>
      </w:r>
      <w:r>
        <w:t xml:space="preserve"> in both binary and decimal notation?</w:t>
      </w:r>
      <w:r w:rsidR="00962204">
        <w:t xml:space="preserve"> </w:t>
      </w:r>
      <w:r w:rsidR="00962204" w:rsidRPr="00FF77A9">
        <w:rPr>
          <w:highlight w:val="yellow"/>
        </w:rPr>
        <w:t>0</w:t>
      </w:r>
    </w:p>
    <w:p w:rsidR="00405FF0" w:rsidRDefault="00405FF0" w:rsidP="00405FF0">
      <w:pPr>
        <w:pStyle w:val="ListParagraph"/>
      </w:pPr>
    </w:p>
    <w:p w:rsidR="00405FF0" w:rsidRDefault="00405FF0" w:rsidP="00405FF0">
      <w:pPr>
        <w:pStyle w:val="ListParagraph"/>
        <w:numPr>
          <w:ilvl w:val="0"/>
          <w:numId w:val="8"/>
        </w:numPr>
      </w:pPr>
      <w:r>
        <w:t xml:space="preserve">Assume A = 26 and B = 3 for all the evaluations </w:t>
      </w:r>
    </w:p>
    <w:p w:rsidR="00405FF0" w:rsidRDefault="00405FF0" w:rsidP="00405FF0">
      <w:pPr>
        <w:pStyle w:val="ListParagraph"/>
      </w:pPr>
    </w:p>
    <w:p w:rsidR="00A40556" w:rsidRDefault="00405FF0" w:rsidP="00A40556">
      <w:pPr>
        <w:pStyle w:val="ListParagraph"/>
        <w:numPr>
          <w:ilvl w:val="0"/>
          <w:numId w:val="9"/>
        </w:numPr>
      </w:pPr>
      <w:r>
        <w:t xml:space="preserve"> </w:t>
      </w:r>
      <w:r w:rsidR="00A40556">
        <w:t xml:space="preserve">What is value of A &gt;&gt; B in both binary and decimal notation? </w:t>
      </w:r>
      <w:r w:rsidR="001F48A8">
        <w:rPr>
          <w:highlight w:val="yellow"/>
        </w:rPr>
        <w:t>3</w:t>
      </w:r>
    </w:p>
    <w:p w:rsidR="00A40556" w:rsidRDefault="00A40556" w:rsidP="00A40556">
      <w:pPr>
        <w:ind w:left="360"/>
      </w:pPr>
    </w:p>
    <w:p w:rsidR="00A40556" w:rsidRDefault="00A40556" w:rsidP="00A40556">
      <w:pPr>
        <w:pStyle w:val="ListParagraph"/>
        <w:numPr>
          <w:ilvl w:val="0"/>
          <w:numId w:val="9"/>
        </w:numPr>
      </w:pPr>
      <w:r>
        <w:t xml:space="preserve">What is the value of B  &gt;&gt;  A in both binary and decimal notation? </w:t>
      </w:r>
      <w:r w:rsidRPr="00FF77A9">
        <w:rPr>
          <w:highlight w:val="yellow"/>
        </w:rPr>
        <w:t>0</w:t>
      </w:r>
    </w:p>
    <w:p w:rsidR="00A40556" w:rsidRDefault="00A40556" w:rsidP="00A40556">
      <w:pPr>
        <w:pStyle w:val="ListParagraph"/>
      </w:pPr>
    </w:p>
    <w:p w:rsidR="00A40556" w:rsidRDefault="00A40556" w:rsidP="00B406CF">
      <w:pPr>
        <w:pStyle w:val="ListParagraph"/>
        <w:numPr>
          <w:ilvl w:val="0"/>
          <w:numId w:val="9"/>
        </w:numPr>
      </w:pPr>
      <w:r>
        <w:t xml:space="preserve">What is value of A &lt;&lt;  B in both binary and decimal notation? </w:t>
      </w:r>
      <w:r w:rsidR="006B0B74">
        <w:rPr>
          <w:highlight w:val="yellow"/>
        </w:rPr>
        <w:t>208</w:t>
      </w:r>
    </w:p>
    <w:p w:rsidR="00A40556" w:rsidRDefault="00A40556" w:rsidP="00A40556">
      <w:pPr>
        <w:ind w:left="360"/>
      </w:pPr>
    </w:p>
    <w:p w:rsidR="00A40556" w:rsidRDefault="00A40556" w:rsidP="00A40556">
      <w:pPr>
        <w:pStyle w:val="ListParagraph"/>
        <w:numPr>
          <w:ilvl w:val="0"/>
          <w:numId w:val="9"/>
        </w:numPr>
      </w:pPr>
      <w:r>
        <w:t>What is the value of A &gt;&gt;&gt; B in both binary and decimal notation?</w:t>
      </w:r>
      <w:r w:rsidR="006B0B74">
        <w:t xml:space="preserve"> </w:t>
      </w:r>
      <w:r w:rsidR="006B0B74" w:rsidRPr="00FF77A9">
        <w:rPr>
          <w:highlight w:val="yellow"/>
        </w:rPr>
        <w:t>3</w:t>
      </w:r>
    </w:p>
    <w:p w:rsidR="00A40556" w:rsidRDefault="00A40556" w:rsidP="00A40556">
      <w:pPr>
        <w:ind w:left="360"/>
      </w:pPr>
    </w:p>
    <w:p w:rsidR="00A40556" w:rsidRDefault="00A40556" w:rsidP="00A40556">
      <w:pPr>
        <w:pStyle w:val="ListParagraph"/>
        <w:numPr>
          <w:ilvl w:val="0"/>
          <w:numId w:val="9"/>
        </w:numPr>
      </w:pPr>
      <w:r>
        <w:t xml:space="preserve">What is the value of B &gt;&gt;&gt; A in both binary and decimal notation? </w:t>
      </w:r>
      <w:r w:rsidRPr="00FF77A9">
        <w:rPr>
          <w:highlight w:val="yellow"/>
        </w:rPr>
        <w:t>0</w:t>
      </w:r>
    </w:p>
    <w:p w:rsidR="001317D4" w:rsidRDefault="001317D4" w:rsidP="001317D4">
      <w:pPr>
        <w:pStyle w:val="ListParagraph"/>
      </w:pPr>
    </w:p>
    <w:p w:rsidR="001C4C18" w:rsidRDefault="001C4C18" w:rsidP="001317D4">
      <w:pPr>
        <w:pStyle w:val="ListParagraph"/>
      </w:pPr>
    </w:p>
    <w:p w:rsidR="001317D4" w:rsidRDefault="001317D4" w:rsidP="001317D4">
      <w:r w:rsidRPr="00D9391B">
        <w:t>Complete the below evaluations</w:t>
      </w:r>
      <w:r>
        <w:t xml:space="preserve"> using your IDE and by writing a program</w:t>
      </w:r>
    </w:p>
    <w:p w:rsidR="001C2279" w:rsidRDefault="00405FF0" w:rsidP="001C2279">
      <w:r>
        <w:t xml:space="preserve">  </w:t>
      </w:r>
      <w:r w:rsidR="00DD49C3" w:rsidRPr="00DD49C3">
        <w:rPr>
          <w:highlight w:val="yellow"/>
        </w:rPr>
        <w:t>Solution</w:t>
      </w:r>
    </w:p>
    <w:p w:rsidR="00DD49C3" w:rsidRDefault="00D05BF8" w:rsidP="00D05BF8">
      <w:pPr>
        <w:tabs>
          <w:tab w:val="left" w:pos="2880"/>
        </w:tabs>
      </w:pPr>
      <w:r>
        <w:tab/>
      </w:r>
    </w:p>
    <w:p w:rsidR="00D05BF8" w:rsidRDefault="00D05BF8" w:rsidP="00D05BF8">
      <w:pPr>
        <w:tabs>
          <w:tab w:val="left" w:pos="2880"/>
        </w:tabs>
      </w:pPr>
    </w:p>
    <w:p w:rsidR="00D05BF8" w:rsidRDefault="00D05BF8" w:rsidP="00D05BF8">
      <w:pPr>
        <w:tabs>
          <w:tab w:val="left" w:pos="2880"/>
        </w:tabs>
      </w:pPr>
    </w:p>
    <w:p w:rsidR="00D05BF8" w:rsidRDefault="00D05BF8" w:rsidP="001C2279"/>
    <w:p w:rsidR="00D05BF8" w:rsidRDefault="00D05BF8" w:rsidP="001C2279"/>
    <w:p w:rsidR="00D05BF8" w:rsidRDefault="00D05BF8" w:rsidP="001C2279"/>
    <w:p w:rsidR="00D05BF8" w:rsidRDefault="00D05BF8" w:rsidP="001C2279"/>
    <w:p w:rsidR="00D05BF8" w:rsidRDefault="00D05BF8" w:rsidP="001C2279"/>
    <w:p w:rsidR="00D05BF8" w:rsidRDefault="006A7E8D" w:rsidP="001C227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6.25pt;margin-top:.9pt;width:303.25pt;height:518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public static void main(String[]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args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) {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// TODO code application logic here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int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A  = 44;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int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B = 2;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(A &gt;&gt; B);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(B &gt;&gt; A);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(A &lt;&lt; B);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(A &gt;&gt;&gt; B);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(B &gt;&gt;&gt; A);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}</w:t>
                  </w:r>
                </w:p>
                <w:p w:rsidR="004B679D" w:rsidRPr="004B679D" w:rsidRDefault="004B679D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</w:p>
                <w:p w:rsidR="004B679D" w:rsidRPr="004B679D" w:rsidRDefault="004B679D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Output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11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0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176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11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0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BUILD SUCCESSFUL (total time: 0 seconds)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public static void main(String[]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args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) {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// TODO code application logic here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int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A  = 26;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int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B = 3;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(A &gt;&gt; B);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(B &gt;&gt; A);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(A &lt;&lt; B);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(A &gt;&gt;&gt; B);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  <w:proofErr w:type="spellStart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System.out.println</w:t>
                  </w:r>
                  <w:proofErr w:type="spellEnd"/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(B &gt;&gt;&gt; A);</w:t>
                  </w:r>
                </w:p>
                <w:p w:rsidR="00D05BF8" w:rsidRPr="004B679D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 </w:t>
                  </w:r>
                </w:p>
                <w:p w:rsidR="004B679D" w:rsidRPr="004B679D" w:rsidRDefault="004B679D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Output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3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0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208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3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0</w:t>
                  </w:r>
                </w:p>
                <w:p w:rsidR="004B679D" w:rsidRPr="004B679D" w:rsidRDefault="004B679D" w:rsidP="004B679D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</w:rPr>
                  </w:pPr>
                  <w:r w:rsidRPr="004B679D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>BUILD SUCCESSFUL (total time: 0 seconds)</w:t>
                  </w:r>
                </w:p>
                <w:p w:rsidR="00D05BF8" w:rsidRPr="00C277CE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277CE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   </w:t>
                  </w:r>
                </w:p>
                <w:p w:rsidR="00D05BF8" w:rsidRPr="0090423B" w:rsidRDefault="00D05BF8" w:rsidP="00D05BF8">
                  <w:pPr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</w:rPr>
                  </w:pPr>
                  <w:r w:rsidRPr="00C277CE">
                    <w:rPr>
                      <w:rFonts w:ascii="Courier New" w:eastAsiaTheme="minorEastAsia" w:hAnsi="Courier New" w:cs="Courier New"/>
                      <w:b/>
                      <w:sz w:val="20"/>
                      <w:szCs w:val="20"/>
                      <w:highlight w:val="yellow"/>
                    </w:rPr>
                    <w:t xml:space="preserve">    }</w:t>
                  </w:r>
                </w:p>
                <w:p w:rsidR="00D05BF8" w:rsidRDefault="00D05BF8"/>
              </w:txbxContent>
            </v:textbox>
            <w10:wrap type="square"/>
          </v:shape>
        </w:pict>
      </w:r>
    </w:p>
    <w:p w:rsidR="00D05BF8" w:rsidRDefault="00D05BF8" w:rsidP="001C2279"/>
    <w:p w:rsidR="00FF77A9" w:rsidRPr="0090423B" w:rsidRDefault="001C2279" w:rsidP="00D05BF8">
      <w:pPr>
        <w:rPr>
          <w:rFonts w:ascii="Courier New" w:eastAsiaTheme="minorEastAsia" w:hAnsi="Courier New" w:cs="Courier New"/>
          <w:b/>
          <w:sz w:val="20"/>
          <w:szCs w:val="20"/>
        </w:rPr>
      </w:pPr>
      <w:r w:rsidRPr="0090423B">
        <w:rPr>
          <w:rFonts w:ascii="Courier New" w:eastAsiaTheme="minorEastAsia" w:hAnsi="Courier New" w:cs="Courier New"/>
          <w:b/>
          <w:sz w:val="20"/>
          <w:szCs w:val="20"/>
        </w:rPr>
        <w:t xml:space="preserve">    </w:t>
      </w:r>
    </w:p>
    <w:sectPr w:rsidR="00FF77A9" w:rsidRPr="0090423B" w:rsidSect="00A3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109C5"/>
    <w:multiLevelType w:val="hybridMultilevel"/>
    <w:tmpl w:val="13B68C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" w15:restartNumberingAfterBreak="0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17FE"/>
    <w:multiLevelType w:val="hybridMultilevel"/>
    <w:tmpl w:val="D90E8F5C"/>
    <w:lvl w:ilvl="0" w:tplc="F86037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DA71BC"/>
    <w:multiLevelType w:val="hybridMultilevel"/>
    <w:tmpl w:val="2B943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452E0"/>
    <w:rsid w:val="0008267E"/>
    <w:rsid w:val="001317D4"/>
    <w:rsid w:val="00134AFE"/>
    <w:rsid w:val="001C2279"/>
    <w:rsid w:val="001C4C18"/>
    <w:rsid w:val="001C6E8F"/>
    <w:rsid w:val="001D25C5"/>
    <w:rsid w:val="001F48A8"/>
    <w:rsid w:val="001F69C3"/>
    <w:rsid w:val="00217233"/>
    <w:rsid w:val="002B4994"/>
    <w:rsid w:val="00391FB0"/>
    <w:rsid w:val="0040246F"/>
    <w:rsid w:val="00405FF0"/>
    <w:rsid w:val="004355E4"/>
    <w:rsid w:val="004B679D"/>
    <w:rsid w:val="00510AA9"/>
    <w:rsid w:val="0055537A"/>
    <w:rsid w:val="006452E0"/>
    <w:rsid w:val="00672E27"/>
    <w:rsid w:val="006A4F45"/>
    <w:rsid w:val="006A7E8D"/>
    <w:rsid w:val="006B0B74"/>
    <w:rsid w:val="007042D0"/>
    <w:rsid w:val="00737ABB"/>
    <w:rsid w:val="007B550B"/>
    <w:rsid w:val="007D3935"/>
    <w:rsid w:val="008C7CDF"/>
    <w:rsid w:val="008F372E"/>
    <w:rsid w:val="0090423B"/>
    <w:rsid w:val="00962204"/>
    <w:rsid w:val="009B0BB3"/>
    <w:rsid w:val="009B5F1A"/>
    <w:rsid w:val="00A214E1"/>
    <w:rsid w:val="00A31345"/>
    <w:rsid w:val="00A40556"/>
    <w:rsid w:val="00A8685A"/>
    <w:rsid w:val="00B37A9A"/>
    <w:rsid w:val="00B406CF"/>
    <w:rsid w:val="00B41875"/>
    <w:rsid w:val="00BB64C7"/>
    <w:rsid w:val="00BC3F64"/>
    <w:rsid w:val="00C277CE"/>
    <w:rsid w:val="00C753B4"/>
    <w:rsid w:val="00D05BF8"/>
    <w:rsid w:val="00D27EBE"/>
    <w:rsid w:val="00D353A2"/>
    <w:rsid w:val="00D56699"/>
    <w:rsid w:val="00D755B0"/>
    <w:rsid w:val="00D9391B"/>
    <w:rsid w:val="00DD49C3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FB84B0C5-E3D7-45B8-8FFF-8B8FDD50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345"/>
    <w:rPr>
      <w:sz w:val="24"/>
      <w:szCs w:val="24"/>
    </w:rPr>
  </w:style>
  <w:style w:type="paragraph" w:styleId="Heading1">
    <w:name w:val="heading 1"/>
    <w:basedOn w:val="Normal"/>
    <w:next w:val="Normal"/>
    <w:qFormat/>
    <w:rsid w:val="00A31345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31345"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1345"/>
    <w:pPr>
      <w:ind w:left="720" w:hanging="720"/>
    </w:pPr>
  </w:style>
  <w:style w:type="paragraph" w:styleId="BodyTextIndent2">
    <w:name w:val="Body Text Indent 2"/>
    <w:basedOn w:val="Normal"/>
    <w:rsid w:val="00A31345"/>
    <w:pPr>
      <w:ind w:left="1440" w:hanging="720"/>
    </w:pPr>
  </w:style>
  <w:style w:type="paragraph" w:styleId="BodyTextIndent3">
    <w:name w:val="Body Text Indent 3"/>
    <w:basedOn w:val="Normal"/>
    <w:rsid w:val="00A31345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rsid w:val="00A31345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A8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Rellacharla,Nagababu</cp:lastModifiedBy>
  <cp:revision>43</cp:revision>
  <cp:lastPrinted>2006-01-08T15:37:00Z</cp:lastPrinted>
  <dcterms:created xsi:type="dcterms:W3CDTF">2009-08-21T23:15:00Z</dcterms:created>
  <dcterms:modified xsi:type="dcterms:W3CDTF">2016-04-29T18:47:00Z</dcterms:modified>
</cp:coreProperties>
</file>